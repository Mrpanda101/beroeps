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07450" w:rsidRPr="00783E50" w14:paraId="7E2A4B6F" w14:textId="77777777">
        <w:tc>
          <w:tcPr>
            <w:tcW w:w="4000" w:type="pct"/>
            <w:vAlign w:val="bottom"/>
          </w:tcPr>
          <w:sdt>
            <w:sdtPr>
              <w:rPr>
                <w:lang w:val="nl-NL"/>
              </w:rPr>
              <w:alias w:val="Company Name"/>
              <w:tag w:val=""/>
              <w:id w:val="-886792623"/>
              <w:placeholder>
                <w:docPart w:val="B38F0C0A706B8A4E94733473A2477A3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49380A4D" w14:textId="4522E12B" w:rsidR="00407450" w:rsidRPr="00783E50" w:rsidRDefault="00AB04AA">
                <w:pPr>
                  <w:pStyle w:val="Name"/>
                  <w:ind w:left="0" w:right="0"/>
                  <w:rPr>
                    <w:lang w:val="nl-NL"/>
                  </w:rPr>
                </w:pPr>
                <w:r>
                  <w:rPr>
                    <w:lang w:val="nl-NL"/>
                  </w:rPr>
                  <w:t>De Aquarium specialist</w:t>
                </w:r>
              </w:p>
            </w:sdtContent>
          </w:sdt>
          <w:sdt>
            <w:sdtPr>
              <w:rPr>
                <w:lang w:val="nl-NL"/>
              </w:rPr>
              <w:alias w:val="Company Address"/>
              <w:tag w:val=""/>
              <w:id w:val="-835229435"/>
              <w:placeholder>
                <w:docPart w:val="41C635FC9187C646A389B291633ED61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5F00704" w14:textId="436EB415" w:rsidR="00407450" w:rsidRPr="00783E50" w:rsidRDefault="00EC6D27" w:rsidP="002A0634">
                <w:pPr>
                  <w:pStyle w:val="NoSpacing"/>
                  <w:ind w:left="0" w:right="0"/>
                  <w:rPr>
                    <w:lang w:val="nl-NL"/>
                  </w:rPr>
                </w:pPr>
                <w:r>
                  <w:rPr>
                    <w:lang w:val="en-GB"/>
                  </w:rPr>
                  <w:t xml:space="preserve">De Aquarium specialist </w:t>
                </w:r>
                <w:r>
                  <w:rPr>
                    <w:lang w:val="en-GB"/>
                  </w:rPr>
                  <w:br/>
                  <w:t>(</w:t>
                </w:r>
                <w:proofErr w:type="spellStart"/>
                <w:r>
                  <w:rPr>
                    <w:lang w:val="en-GB"/>
                  </w:rPr>
                  <w:t>Youri</w:t>
                </w:r>
                <w:proofErr w:type="spellEnd"/>
                <w:r>
                  <w:rPr>
                    <w:lang w:val="en-GB"/>
                  </w:rPr>
                  <w:t xml:space="preserve">, Tao </w:t>
                </w:r>
                <w:proofErr w:type="spellStart"/>
                <w:r>
                  <w:rPr>
                    <w:lang w:val="en-GB"/>
                  </w:rPr>
                  <w:t>en</w:t>
                </w:r>
                <w:proofErr w:type="spellEnd"/>
                <w:r>
                  <w:rPr>
                    <w:lang w:val="en-GB"/>
                  </w:rPr>
                  <w:t xml:space="preserve"> Kelvin)</w:t>
                </w:r>
                <w:r>
                  <w:rPr>
                    <w:lang w:val="en-GB"/>
                  </w:rPr>
                  <w:br/>
                </w:r>
                <w:proofErr w:type="spellStart"/>
                <w:r>
                  <w:rPr>
                    <w:lang w:val="en-GB"/>
                  </w:rPr>
                  <w:t>Heer</w:t>
                </w:r>
                <w:proofErr w:type="spellEnd"/>
                <w:r>
                  <w:rPr>
                    <w:lang w:val="en-GB"/>
                  </w:rPr>
                  <w:t xml:space="preserve"> </w:t>
                </w:r>
                <w:proofErr w:type="spellStart"/>
                <w:r>
                  <w:rPr>
                    <w:lang w:val="en-GB"/>
                  </w:rPr>
                  <w:t>bokelweg</w:t>
                </w:r>
                <w:proofErr w:type="spellEnd"/>
                <w:r>
                  <w:rPr>
                    <w:lang w:val="en-GB"/>
                  </w:rPr>
                  <w:t xml:space="preserve"> 255</w:t>
                </w:r>
                <w:r>
                  <w:rPr>
                    <w:lang w:val="en-GB"/>
                  </w:rPr>
                  <w:br/>
                  <w:t>Rotterdam</w:t>
                </w:r>
              </w:p>
            </w:sdtContent>
          </w:sdt>
        </w:tc>
        <w:tc>
          <w:tcPr>
            <w:tcW w:w="1000" w:type="pct"/>
            <w:vAlign w:val="center"/>
          </w:tcPr>
          <w:p w14:paraId="6449CC2A" w14:textId="77777777" w:rsidR="00407450" w:rsidRPr="00783E50" w:rsidRDefault="00407450">
            <w:pPr>
              <w:pStyle w:val="NoSpacing"/>
              <w:ind w:left="0" w:right="0"/>
              <w:jc w:val="center"/>
              <w:rPr>
                <w:lang w:val="nl-NL"/>
              </w:rPr>
            </w:pPr>
          </w:p>
        </w:tc>
      </w:tr>
    </w:tbl>
    <w:p w14:paraId="379CDBE8" w14:textId="49F09C60" w:rsidR="00407450" w:rsidRPr="00783E50" w:rsidRDefault="009D60B6">
      <w:pPr>
        <w:pStyle w:val="Subtitle"/>
        <w:rPr>
          <w:lang w:val="nl-NL"/>
        </w:rPr>
      </w:pPr>
      <w:r w:rsidRPr="00783E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A614C5" wp14:editId="2377B59D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717550" cy="3774440"/>
                <wp:effectExtent l="0" t="0" r="0" b="1016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77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2615B" w14:textId="77777777" w:rsidR="00407450" w:rsidRPr="00B82A57" w:rsidRDefault="002C355B" w:rsidP="002C355B">
                            <w:pPr>
                              <w:pStyle w:val="Title"/>
                              <w:jc w:val="left"/>
                              <w:rPr>
                                <w:lang w:val="nl-NL"/>
                              </w:rPr>
                            </w:pPr>
                            <w:r w:rsidRPr="00B82A57">
                              <w:rPr>
                                <w:lang w:val="nl-NL"/>
                              </w:rPr>
                              <w:t>Offerte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614C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5.3pt;margin-top:0;width:56.5pt;height:297.2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" filled="f" stroked="f" strokeweight=".5pt">
                <v:textbox style="layout-flow:vertical;mso-layout-flow-alt:bottom-to-top;mso-fit-shape-to-text:t" inset="0,14.4pt,18pt">
                  <w:txbxContent>
                    <w:p w14:paraId="0982615B" w14:textId="77777777" w:rsidR="00407450" w:rsidRPr="00B82A57" w:rsidRDefault="002C355B" w:rsidP="002C355B">
                      <w:pPr>
                        <w:pStyle w:val="Title"/>
                        <w:jc w:val="left"/>
                        <w:rPr>
                          <w:lang w:val="nl-NL"/>
                        </w:rPr>
                      </w:pPr>
                      <w:r w:rsidRPr="00B82A57">
                        <w:rPr>
                          <w:lang w:val="nl-NL"/>
                        </w:rPr>
                        <w:t>Offerte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C355B" w:rsidRPr="00783E50">
        <w:rPr>
          <w:lang w:val="nl-NL"/>
        </w:rPr>
        <w:t>Samenwerking Overeenkomst met de cliënt:</w:t>
      </w:r>
      <w:r w:rsidRPr="00783E50">
        <w:rPr>
          <w:lang w:val="nl-NL"/>
        </w:rPr>
        <w:t xml:space="preserve"> </w:t>
      </w:r>
      <w:sdt>
        <w:sdtPr>
          <w:rPr>
            <w:lang w:val="nl-NL"/>
          </w:rPr>
          <w:alias w:val="Client Name"/>
          <w:tag w:val=""/>
          <w:id w:val="1901248414"/>
          <w:placeholder>
            <w:docPart w:val="841C65E97036974F9CA4133D851A69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proofErr w:type="spellStart"/>
          <w:r w:rsidR="00435A4E">
            <w:rPr>
              <w:lang w:val="en-GB"/>
            </w:rPr>
            <w:t>Steijlen</w:t>
          </w:r>
          <w:proofErr w:type="spellEnd"/>
        </w:sdtContent>
      </w:sdt>
    </w:p>
    <w:tbl>
      <w:tblPr>
        <w:tblStyle w:val="LayoutTable"/>
        <w:tblW w:w="5119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Services performed by and for"/>
      </w:tblPr>
      <w:tblGrid>
        <w:gridCol w:w="3072"/>
        <w:gridCol w:w="3072"/>
        <w:gridCol w:w="3070"/>
      </w:tblGrid>
      <w:tr w:rsidR="00AD031C" w:rsidRPr="00783E50" w14:paraId="5166A63D" w14:textId="77777777" w:rsidTr="00EC6D27">
        <w:trPr>
          <w:trHeight w:val="210"/>
        </w:trPr>
        <w:tc>
          <w:tcPr>
            <w:tcW w:w="1667" w:type="pct"/>
            <w:vAlign w:val="bottom"/>
          </w:tcPr>
          <w:p w14:paraId="17AD336B" w14:textId="77777777" w:rsidR="00407450" w:rsidRPr="00783E50" w:rsidRDefault="009D60B6">
            <w:pPr>
              <w:pStyle w:val="FormHeading"/>
              <w:ind w:left="0" w:right="0"/>
              <w:rPr>
                <w:lang w:val="nl-NL"/>
              </w:rPr>
            </w:pPr>
            <w:r w:rsidRPr="00783E50">
              <w:rPr>
                <w:lang w:val="nl-NL"/>
              </w:rPr>
              <w:t>Date</w:t>
            </w:r>
          </w:p>
        </w:tc>
        <w:tc>
          <w:tcPr>
            <w:tcW w:w="1667" w:type="pct"/>
            <w:vAlign w:val="bottom"/>
          </w:tcPr>
          <w:p w14:paraId="6A9A4511" w14:textId="426AFF18" w:rsidR="005C75DE" w:rsidRPr="00783E50" w:rsidRDefault="002A0634" w:rsidP="00EC6D27">
            <w:pPr>
              <w:pStyle w:val="FormHeading"/>
              <w:ind w:left="0" w:right="0"/>
              <w:rPr>
                <w:lang w:val="nl-NL"/>
              </w:rPr>
            </w:pPr>
            <w:r w:rsidRPr="00783E50">
              <w:rPr>
                <w:lang w:val="nl-NL"/>
              </w:rPr>
              <w:t>Onze Gegevens</w:t>
            </w:r>
            <w:r w:rsidR="009D60B6" w:rsidRPr="00783E50">
              <w:rPr>
                <w:lang w:val="nl-NL"/>
              </w:rPr>
              <w:t>:</w:t>
            </w:r>
          </w:p>
        </w:tc>
        <w:tc>
          <w:tcPr>
            <w:tcW w:w="1666" w:type="pct"/>
            <w:vAlign w:val="bottom"/>
          </w:tcPr>
          <w:p w14:paraId="3B589C08" w14:textId="77777777" w:rsidR="00407450" w:rsidRPr="00783E50" w:rsidRDefault="002A0634">
            <w:pPr>
              <w:pStyle w:val="FormHeading"/>
              <w:ind w:left="0" w:right="0"/>
              <w:rPr>
                <w:lang w:val="nl-NL"/>
              </w:rPr>
            </w:pPr>
            <w:r w:rsidRPr="00783E50">
              <w:rPr>
                <w:lang w:val="nl-NL"/>
              </w:rPr>
              <w:t>Cliënt gegevens</w:t>
            </w:r>
            <w:r w:rsidR="009D60B6" w:rsidRPr="00783E50">
              <w:rPr>
                <w:lang w:val="nl-NL"/>
              </w:rPr>
              <w:t>:</w:t>
            </w:r>
          </w:p>
        </w:tc>
      </w:tr>
      <w:tr w:rsidR="00AD031C" w:rsidRPr="00783E50" w14:paraId="032BDCC0" w14:textId="77777777" w:rsidTr="00EC6D27">
        <w:trPr>
          <w:trHeight w:val="530"/>
        </w:trPr>
        <w:sdt>
          <w:sdtPr>
            <w:rPr>
              <w:lang w:val="nl-NL"/>
            </w:rPr>
            <w:alias w:val="SOW Date"/>
            <w:tag w:val=""/>
            <w:id w:val="20598898"/>
            <w:placeholder>
              <w:docPart w:val="6C991FC93559D24A8FF1592129C8C934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8-09-0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67" w:type="pct"/>
                <w:tcBorders>
                  <w:bottom w:val="single" w:sz="4" w:space="0" w:color="F79595" w:themeColor="accent1" w:themeTint="99"/>
                </w:tcBorders>
                <w:tcMar>
                  <w:bottom w:w="360" w:type="dxa"/>
                </w:tcMar>
              </w:tcPr>
              <w:p w14:paraId="6A044900" w14:textId="01725AD0" w:rsidR="00407450" w:rsidRPr="00783E50" w:rsidRDefault="00D2274F" w:rsidP="002A0634">
                <w:pPr>
                  <w:pStyle w:val="NoSpacing"/>
                  <w:ind w:left="0" w:right="0"/>
                  <w:rPr>
                    <w:lang w:val="nl-NL"/>
                  </w:rPr>
                </w:pPr>
                <w:r>
                  <w:t>September 3, 2018</w:t>
                </w:r>
              </w:p>
            </w:tc>
          </w:sdtContent>
        </w:sdt>
        <w:tc>
          <w:tcPr>
            <w:tcW w:w="1667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sdt>
            <w:sdtPr>
              <w:rPr>
                <w:lang w:val="nl-NL"/>
              </w:rPr>
              <w:alias w:val="Company Address"/>
              <w:tag w:val=""/>
              <w:id w:val="-1912224678"/>
              <w:placeholder>
                <w:docPart w:val="41C635FC9187C646A389B291633ED61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384FAD40" w14:textId="1BE7F419" w:rsidR="00407450" w:rsidRPr="00783E50" w:rsidRDefault="00EC6D27">
                <w:pPr>
                  <w:pStyle w:val="NoSpacing"/>
                  <w:ind w:left="0" w:right="0"/>
                  <w:rPr>
                    <w:lang w:val="nl-NL"/>
                  </w:rPr>
                </w:pPr>
                <w:r>
                  <w:rPr>
                    <w:lang w:val="en-GB"/>
                  </w:rPr>
                  <w:t xml:space="preserve">De Aquarium specialist </w:t>
                </w:r>
                <w:r>
                  <w:rPr>
                    <w:lang w:val="en-GB"/>
                  </w:rPr>
                  <w:br/>
                  <w:t>(</w:t>
                </w:r>
                <w:proofErr w:type="spellStart"/>
                <w:r>
                  <w:rPr>
                    <w:lang w:val="en-GB"/>
                  </w:rPr>
                  <w:t>Youri</w:t>
                </w:r>
                <w:proofErr w:type="spellEnd"/>
                <w:r>
                  <w:rPr>
                    <w:lang w:val="en-GB"/>
                  </w:rPr>
                  <w:t xml:space="preserve">, Tao </w:t>
                </w:r>
                <w:proofErr w:type="spellStart"/>
                <w:r>
                  <w:rPr>
                    <w:lang w:val="en-GB"/>
                  </w:rPr>
                  <w:t>en</w:t>
                </w:r>
                <w:proofErr w:type="spellEnd"/>
                <w:r>
                  <w:rPr>
                    <w:lang w:val="en-GB"/>
                  </w:rPr>
                  <w:t xml:space="preserve"> Kelvin)</w:t>
                </w:r>
                <w:r>
                  <w:rPr>
                    <w:lang w:val="en-GB"/>
                  </w:rPr>
                  <w:br/>
                </w:r>
                <w:proofErr w:type="spellStart"/>
                <w:r>
                  <w:rPr>
                    <w:lang w:val="en-GB"/>
                  </w:rPr>
                  <w:t>Heer</w:t>
                </w:r>
                <w:proofErr w:type="spellEnd"/>
                <w:r>
                  <w:rPr>
                    <w:lang w:val="en-GB"/>
                  </w:rPr>
                  <w:t xml:space="preserve"> </w:t>
                </w:r>
                <w:proofErr w:type="spellStart"/>
                <w:r>
                  <w:rPr>
                    <w:lang w:val="en-GB"/>
                  </w:rPr>
                  <w:t>bokelweg</w:t>
                </w:r>
                <w:proofErr w:type="spellEnd"/>
                <w:r>
                  <w:rPr>
                    <w:lang w:val="en-GB"/>
                  </w:rPr>
                  <w:t xml:space="preserve"> 255</w:t>
                </w:r>
                <w:r>
                  <w:rPr>
                    <w:lang w:val="en-GB"/>
                  </w:rPr>
                  <w:br/>
                  <w:t>Rotterdam</w:t>
                </w:r>
              </w:p>
            </w:sdtContent>
          </w:sdt>
        </w:tc>
        <w:tc>
          <w:tcPr>
            <w:tcW w:w="1666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14:paraId="63B62F7D" w14:textId="1EAAB942" w:rsidR="00407450" w:rsidRPr="00783E50" w:rsidRDefault="0063191B" w:rsidP="00222382">
            <w:pPr>
              <w:pStyle w:val="NoSpacing"/>
              <w:ind w:left="0" w:right="0"/>
              <w:rPr>
                <w:lang w:val="nl-NL"/>
              </w:rPr>
            </w:pPr>
            <w:sdt>
              <w:sdtPr>
                <w:rPr>
                  <w:lang w:val="nl-NL"/>
                </w:rPr>
                <w:alias w:val="Client Name"/>
                <w:tag w:val=""/>
                <w:id w:val="1547719949"/>
                <w:placeholder>
                  <w:docPart w:val="54E322E740983840A38A8B71E2E0E2B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proofErr w:type="spellStart"/>
                <w:r w:rsidR="00435A4E">
                  <w:rPr>
                    <w:lang w:val="nl-NL"/>
                  </w:rPr>
                  <w:t>Steijlen</w:t>
                </w:r>
                <w:proofErr w:type="spellEnd"/>
              </w:sdtContent>
            </w:sdt>
          </w:p>
          <w:sdt>
            <w:sdtPr>
              <w:rPr>
                <w:lang w:val="nl-NL"/>
              </w:rPr>
              <w:alias w:val="Client Address"/>
              <w:tag w:val=""/>
              <w:id w:val="926308377"/>
              <w:placeholder>
                <w:docPart w:val="9F808FD0E681AD4097F9F86F5BFEFFAC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EndPr/>
            <w:sdtContent>
              <w:p w14:paraId="5F48B3F0" w14:textId="548A9062" w:rsidR="00407450" w:rsidRPr="00783E50" w:rsidRDefault="00D83D98" w:rsidP="002A0634">
                <w:pPr>
                  <w:pStyle w:val="NoSpacing"/>
                  <w:ind w:left="0" w:right="0"/>
                  <w:rPr>
                    <w:lang w:val="nl-NL"/>
                  </w:rPr>
                </w:pPr>
                <w:proofErr w:type="spellStart"/>
                <w:r>
                  <w:rPr>
                    <w:lang w:val="en-GB"/>
                  </w:rPr>
                  <w:t>Vrouw</w:t>
                </w:r>
                <w:proofErr w:type="spellEnd"/>
                <w:r>
                  <w:rPr>
                    <w:lang w:val="en-GB"/>
                  </w:rPr>
                  <w:t xml:space="preserve"> </w:t>
                </w:r>
                <w:proofErr w:type="spellStart"/>
                <w:r>
                  <w:rPr>
                    <w:lang w:val="en-GB"/>
                  </w:rPr>
                  <w:t>pokelweg</w:t>
                </w:r>
                <w:proofErr w:type="spellEnd"/>
                <w:r>
                  <w:rPr>
                    <w:lang w:val="en-GB"/>
                  </w:rPr>
                  <w:t xml:space="preserve"> 62</w:t>
                </w:r>
                <w:r>
                  <w:rPr>
                    <w:lang w:val="en-GB"/>
                  </w:rPr>
                  <w:br/>
                  <w:t>Rotterdam</w:t>
                </w:r>
              </w:p>
            </w:sdtContent>
          </w:sdt>
        </w:tc>
      </w:tr>
    </w:tbl>
    <w:tbl>
      <w:tblPr>
        <w:tblStyle w:val="TipTable"/>
        <w:tblW w:w="5125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  <w:tblDescription w:val="Services performed by and for"/>
      </w:tblPr>
      <w:tblGrid>
        <w:gridCol w:w="637"/>
        <w:gridCol w:w="8588"/>
      </w:tblGrid>
      <w:tr w:rsidR="00407450" w:rsidRPr="00783E50" w14:paraId="2AF58B07" w14:textId="77777777" w:rsidTr="00AB04AA">
        <w:trPr>
          <w:trHeight w:val="2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4C06E11" w14:textId="146612CD" w:rsidR="00407450" w:rsidRPr="00783E50" w:rsidRDefault="00407450">
            <w:pPr>
              <w:pStyle w:val="Icon"/>
              <w:rPr>
                <w:b/>
                <w:u w:val="double"/>
                <w:lang w:val="nl-NL"/>
              </w:rPr>
            </w:pPr>
          </w:p>
        </w:tc>
        <w:tc>
          <w:tcPr>
            <w:tcW w:w="4655" w:type="pct"/>
            <w:shd w:val="clear" w:color="auto" w:fill="E4E3E2" w:themeFill="background2"/>
          </w:tcPr>
          <w:p w14:paraId="577DD8DC" w14:textId="62125F2D" w:rsidR="00407450" w:rsidRPr="00783E50" w:rsidRDefault="00093B5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783E50">
              <w:rPr>
                <w:b/>
                <w:lang w:val="nl-NL"/>
              </w:rPr>
              <w:t>Beste</w:t>
            </w:r>
            <w:r w:rsidR="00256F30">
              <w:rPr>
                <w:b/>
                <w:lang w:val="nl-NL"/>
              </w:rPr>
              <w:t xml:space="preserve"> </w:t>
            </w:r>
            <w:proofErr w:type="spellStart"/>
            <w:r w:rsidR="00435A4E">
              <w:rPr>
                <w:b/>
                <w:lang w:val="nl-NL"/>
              </w:rPr>
              <w:t>Steijlen</w:t>
            </w:r>
            <w:proofErr w:type="spellEnd"/>
          </w:p>
          <w:p w14:paraId="37399772" w14:textId="5500A486" w:rsidR="008C1E02" w:rsidRPr="00783E50" w:rsidRDefault="00E1676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783E50">
              <w:rPr>
                <w:b/>
                <w:lang w:val="nl-NL"/>
              </w:rPr>
              <w:t xml:space="preserve">Bij het tekenen van deze </w:t>
            </w:r>
            <w:r w:rsidR="00546CAC">
              <w:rPr>
                <w:b/>
                <w:lang w:val="nl-NL"/>
              </w:rPr>
              <w:t xml:space="preserve">offerte, gaat </w:t>
            </w:r>
            <w:r w:rsidRPr="00783E50">
              <w:rPr>
                <w:b/>
                <w:lang w:val="nl-NL"/>
              </w:rPr>
              <w:t>u</w:t>
            </w:r>
            <w:r w:rsidR="00546CAC">
              <w:rPr>
                <w:b/>
                <w:lang w:val="nl-NL"/>
              </w:rPr>
              <w:t xml:space="preserve"> akkoord </w:t>
            </w:r>
            <w:r w:rsidR="00546CAC" w:rsidRPr="00783E50">
              <w:rPr>
                <w:b/>
                <w:lang w:val="nl-NL"/>
              </w:rPr>
              <w:t>de</w:t>
            </w:r>
            <w:r w:rsidRPr="00783E50">
              <w:rPr>
                <w:b/>
                <w:lang w:val="nl-NL"/>
              </w:rPr>
              <w:t xml:space="preserve"> volgende overeenkomsten:</w:t>
            </w:r>
          </w:p>
          <w:p w14:paraId="5C617D54" w14:textId="7666B78B" w:rsidR="00A961F8" w:rsidRPr="00783E50" w:rsidRDefault="00A961F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783E50">
              <w:rPr>
                <w:b/>
                <w:lang w:val="nl-NL"/>
              </w:rPr>
              <w:t>- Na het ondertekenen van de</w:t>
            </w:r>
            <w:r w:rsidR="00093B53" w:rsidRPr="00783E50">
              <w:rPr>
                <w:b/>
                <w:lang w:val="nl-NL"/>
              </w:rPr>
              <w:t>ze offerte kunnen er tijdens het maken</w:t>
            </w:r>
            <w:r w:rsidR="00200025" w:rsidRPr="00783E50">
              <w:rPr>
                <w:b/>
                <w:lang w:val="nl-NL"/>
              </w:rPr>
              <w:t xml:space="preserve"> van de website </w:t>
            </w:r>
            <w:r w:rsidR="00DC2C5D" w:rsidRPr="00783E50">
              <w:rPr>
                <w:b/>
                <w:lang w:val="nl-NL"/>
              </w:rPr>
              <w:t xml:space="preserve">kunnen er geen grote verandering plaats </w:t>
            </w:r>
            <w:r w:rsidR="005E6887" w:rsidRPr="00783E50">
              <w:rPr>
                <w:b/>
                <w:lang w:val="nl-NL"/>
              </w:rPr>
              <w:t>vinden.</w:t>
            </w:r>
            <w:r w:rsidR="005E6887">
              <w:rPr>
                <w:b/>
                <w:lang w:val="nl-NL"/>
              </w:rPr>
              <w:t xml:space="preserve"> (</w:t>
            </w:r>
            <w:r w:rsidR="00FE4647">
              <w:rPr>
                <w:b/>
                <w:lang w:val="nl-NL"/>
              </w:rPr>
              <w:t>Akkoord met de IPP</w:t>
            </w:r>
            <w:r w:rsidR="005E6887">
              <w:rPr>
                <w:b/>
                <w:lang w:val="nl-NL"/>
              </w:rPr>
              <w:t>)</w:t>
            </w:r>
          </w:p>
          <w:p w14:paraId="473A3B0C" w14:textId="77777777" w:rsidR="00A961F8" w:rsidRDefault="00A961F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783E50">
              <w:rPr>
                <w:b/>
                <w:lang w:val="nl-NL"/>
              </w:rPr>
              <w:t>-</w:t>
            </w:r>
            <w:r w:rsidR="00093B53" w:rsidRPr="00783E50">
              <w:rPr>
                <w:b/>
                <w:lang w:val="nl-NL"/>
              </w:rPr>
              <w:t xml:space="preserve"> </w:t>
            </w:r>
            <w:r w:rsidR="008E4212" w:rsidRPr="00783E50">
              <w:rPr>
                <w:b/>
                <w:lang w:val="nl-NL"/>
              </w:rPr>
              <w:t>De helft van de prijs dient u vooraf te betalen.</w:t>
            </w:r>
          </w:p>
          <w:p w14:paraId="30EFEE78" w14:textId="77777777" w:rsidR="005E6887" w:rsidRDefault="005E688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-Bij het te laat leveren, zullen e</w:t>
            </w:r>
            <w:r w:rsidR="00AD031C">
              <w:rPr>
                <w:b/>
                <w:lang w:val="nl-NL"/>
              </w:rPr>
              <w:t>r punten er afgehaald worden. (0.5</w:t>
            </w:r>
            <w:r>
              <w:rPr>
                <w:b/>
                <w:lang w:val="nl-NL"/>
              </w:rPr>
              <w:t xml:space="preserve"> punt per week)</w:t>
            </w:r>
          </w:p>
          <w:p w14:paraId="7F7FF712" w14:textId="77777777" w:rsidR="0059770B" w:rsidRDefault="005977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- U gaat akkoord met de eisen  </w:t>
            </w:r>
          </w:p>
          <w:p w14:paraId="2C71F5F5" w14:textId="2AEA98FC" w:rsidR="005F2693" w:rsidRPr="00783E50" w:rsidRDefault="005F269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-Als er extra’s worden uitgevoerd en werkend wordt </w:t>
            </w:r>
            <w:r w:rsidR="00EF603D">
              <w:rPr>
                <w:b/>
                <w:lang w:val="nl-NL"/>
              </w:rPr>
              <w:t>het</w:t>
            </w:r>
            <w:r>
              <w:rPr>
                <w:b/>
                <w:lang w:val="nl-NL"/>
              </w:rPr>
              <w:t xml:space="preserve"> cijfer verhoogt bij 1 punt</w:t>
            </w:r>
          </w:p>
        </w:tc>
      </w:tr>
    </w:tbl>
    <w:p w14:paraId="4412E6C5" w14:textId="77777777" w:rsidR="00EF603D" w:rsidRDefault="00EF603D" w:rsidP="0059770B">
      <w:pPr>
        <w:pStyle w:val="FormHeading"/>
        <w:rPr>
          <w:lang w:val="nl-NL"/>
        </w:rPr>
      </w:pPr>
    </w:p>
    <w:p w14:paraId="242BE7B7" w14:textId="77777777" w:rsidR="00EF603D" w:rsidRDefault="00EF603D" w:rsidP="0059770B">
      <w:pPr>
        <w:pStyle w:val="FormHeading"/>
        <w:rPr>
          <w:lang w:val="nl-NL"/>
        </w:rPr>
      </w:pPr>
    </w:p>
    <w:p w14:paraId="51C76DCB" w14:textId="563AE39F" w:rsidR="0059770B" w:rsidRDefault="0059770B" w:rsidP="0059770B">
      <w:pPr>
        <w:pStyle w:val="FormHeading"/>
        <w:rPr>
          <w:lang w:val="nl-NL"/>
        </w:rPr>
      </w:pPr>
      <w:r>
        <w:rPr>
          <w:lang w:val="nl-NL"/>
        </w:rPr>
        <w:t>Eisen</w:t>
      </w:r>
    </w:p>
    <w:p w14:paraId="2C3B1B89" w14:textId="1CB0582B" w:rsidR="0059770B" w:rsidRDefault="005F2693" w:rsidP="0059770B">
      <w:pPr>
        <w:pStyle w:val="FormHeading"/>
        <w:numPr>
          <w:ilvl w:val="0"/>
          <w:numId w:val="5"/>
        </w:numPr>
        <w:rPr>
          <w:rFonts w:asciiTheme="minorHAnsi" w:eastAsiaTheme="minorEastAsia" w:hAnsiTheme="minorHAnsi" w:cstheme="minorBidi"/>
          <w:color w:val="4C483D" w:themeColor="text2"/>
          <w:lang w:val="nl-NL"/>
        </w:rPr>
      </w:pPr>
      <w:r>
        <w:rPr>
          <w:rFonts w:asciiTheme="minorHAnsi" w:eastAsiaTheme="minorEastAsia" w:hAnsiTheme="minorHAnsi" w:cstheme="minorBidi"/>
          <w:color w:val="4C483D" w:themeColor="text2"/>
          <w:lang w:val="nl-NL"/>
        </w:rPr>
        <w:t xml:space="preserve">Het font wordt Pixel en </w:t>
      </w:r>
      <w:proofErr w:type="spellStart"/>
      <w:r>
        <w:rPr>
          <w:rFonts w:asciiTheme="minorHAnsi" w:eastAsiaTheme="minorEastAsia" w:hAnsiTheme="minorHAnsi" w:cstheme="minorBidi"/>
          <w:color w:val="4C483D" w:themeColor="text2"/>
          <w:lang w:val="nl-NL"/>
        </w:rPr>
        <w:t>arial</w:t>
      </w:r>
      <w:proofErr w:type="spellEnd"/>
    </w:p>
    <w:p w14:paraId="00D4E9EF" w14:textId="282CE5D0" w:rsidR="005F2693" w:rsidRDefault="005F2693" w:rsidP="005F269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Je kan inlogen met een login system en registeren</w:t>
      </w:r>
    </w:p>
    <w:p w14:paraId="4FBCC27D" w14:textId="77777777" w:rsidR="005F2693" w:rsidRDefault="005F2693" w:rsidP="005F269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Je kan het spel op de website</w:t>
      </w:r>
    </w:p>
    <w:p w14:paraId="24265EFC" w14:textId="77777777" w:rsidR="005F2693" w:rsidRDefault="005F2693" w:rsidP="005F269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Bij de shop </w:t>
      </w:r>
      <w:r>
        <w:rPr>
          <w:b/>
          <w:u w:val="single"/>
          <w:lang w:val="nl-NL"/>
        </w:rPr>
        <w:t xml:space="preserve">alleen </w:t>
      </w:r>
      <w:r>
        <w:rPr>
          <w:lang w:val="nl-NL"/>
        </w:rPr>
        <w:t>als je ingelogd bent</w:t>
      </w:r>
    </w:p>
    <w:p w14:paraId="22196F26" w14:textId="2AB6BEF3" w:rsidR="005F2693" w:rsidRDefault="005F2693" w:rsidP="005F2693">
      <w:pPr>
        <w:pStyle w:val="ListParagraph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kan producten toevoegen en verwijderen</w:t>
      </w:r>
    </w:p>
    <w:p w14:paraId="2AA02B44" w14:textId="50B1654D" w:rsidR="005F2693" w:rsidRDefault="005F2693" w:rsidP="005F2693">
      <w:pPr>
        <w:pStyle w:val="ListParagraph"/>
        <w:rPr>
          <w:lang w:val="nl-NL"/>
        </w:rPr>
      </w:pPr>
    </w:p>
    <w:p w14:paraId="40880A3F" w14:textId="77BEA76B" w:rsidR="005F2693" w:rsidRDefault="005F2693" w:rsidP="005F2693">
      <w:pPr>
        <w:pStyle w:val="ListParagraph"/>
        <w:rPr>
          <w:lang w:val="nl-NL"/>
        </w:rPr>
      </w:pPr>
      <w:proofErr w:type="gramStart"/>
      <w:r>
        <w:rPr>
          <w:lang w:val="nl-NL"/>
        </w:rPr>
        <w:t>EXTRA</w:t>
      </w:r>
      <w:proofErr w:type="gramEnd"/>
      <w:r>
        <w:rPr>
          <w:lang w:val="nl-NL"/>
        </w:rPr>
        <w:t>:</w:t>
      </w:r>
    </w:p>
    <w:p w14:paraId="3DFDF378" w14:textId="54903809" w:rsidR="005F2693" w:rsidRDefault="002F77FF" w:rsidP="005F269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Artikelen kunnen gekocht worden</w:t>
      </w:r>
      <w:r w:rsidR="005F2693">
        <w:rPr>
          <w:lang w:val="nl-NL"/>
        </w:rPr>
        <w:t xml:space="preserve"> met PayPal (Iets anders al het lukt)</w:t>
      </w:r>
    </w:p>
    <w:p w14:paraId="3BC29334" w14:textId="7E702E65" w:rsidR="002F77FF" w:rsidRDefault="002F77FF" w:rsidP="005F269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Korting code laten werken</w:t>
      </w:r>
    </w:p>
    <w:p w14:paraId="6829AE87" w14:textId="77777777" w:rsidR="005F2693" w:rsidRPr="005F2693" w:rsidRDefault="005F2693" w:rsidP="002F77FF">
      <w:pPr>
        <w:pStyle w:val="ListParagraph"/>
        <w:rPr>
          <w:lang w:val="nl-NL"/>
        </w:rPr>
      </w:pPr>
    </w:p>
    <w:p w14:paraId="4EBFA62F" w14:textId="77777777" w:rsidR="0059770B" w:rsidRDefault="0059770B" w:rsidP="00572CEF">
      <w:pPr>
        <w:pStyle w:val="FormHeading"/>
        <w:rPr>
          <w:lang w:val="nl-NL"/>
        </w:rPr>
      </w:pPr>
    </w:p>
    <w:p w14:paraId="616FB28A" w14:textId="77777777" w:rsidR="00EF603D" w:rsidRDefault="00EF603D" w:rsidP="00572CEF">
      <w:pPr>
        <w:pStyle w:val="FormHeading"/>
        <w:rPr>
          <w:lang w:val="nl-NL"/>
        </w:rPr>
      </w:pPr>
      <w:r>
        <w:rPr>
          <w:lang w:val="nl-NL"/>
        </w:rPr>
        <w:br/>
      </w:r>
    </w:p>
    <w:p w14:paraId="208B56E4" w14:textId="30B0D333" w:rsidR="00572CEF" w:rsidRPr="002F77FF" w:rsidRDefault="00EF603D" w:rsidP="002F77FF">
      <w:pPr>
        <w:rPr>
          <w:rFonts w:asciiTheme="majorHAnsi" w:eastAsiaTheme="majorEastAsia" w:hAnsiTheme="majorHAnsi" w:cstheme="majorBidi"/>
          <w:color w:val="F24F4F" w:themeColor="accent1"/>
          <w:lang w:val="nl-NL"/>
        </w:rPr>
      </w:pPr>
      <w:r>
        <w:rPr>
          <w:lang w:val="nl-NL"/>
        </w:rPr>
        <w:br w:type="page"/>
      </w:r>
      <w:r w:rsidR="003E5E14" w:rsidRPr="00783E50">
        <w:rPr>
          <w:lang w:val="nl-NL"/>
        </w:rPr>
        <w:lastRenderedPageBreak/>
        <w:t>Prijs</w:t>
      </w:r>
    </w:p>
    <w:p w14:paraId="0D5C6A53" w14:textId="6D8128A8" w:rsidR="00DC7F9A" w:rsidRPr="00783E50" w:rsidRDefault="00132544" w:rsidP="00DC7F9A">
      <w:pPr>
        <w:rPr>
          <w:lang w:val="nl-NL"/>
        </w:rPr>
      </w:pPr>
      <w:r w:rsidRPr="00783E50">
        <w:rPr>
          <w:lang w:val="nl-NL"/>
        </w:rPr>
        <w:t xml:space="preserve">Uurtarief: </w:t>
      </w:r>
      <w:r w:rsidR="00EF603D">
        <w:rPr>
          <w:lang w:val="nl-NL"/>
        </w:rPr>
        <w:t>50</w:t>
      </w:r>
      <w:r w:rsidR="00DC7F9A" w:rsidRPr="00783E50">
        <w:rPr>
          <w:lang w:val="nl-NL"/>
        </w:rPr>
        <w:t>€</w:t>
      </w:r>
      <w:r w:rsidR="00EC5F64" w:rsidRPr="00783E50">
        <w:rPr>
          <w:lang w:val="nl-NL"/>
        </w:rPr>
        <w:t xml:space="preserve"> x </w:t>
      </w:r>
      <w:r w:rsidR="00256F30">
        <w:rPr>
          <w:lang w:val="nl-NL"/>
        </w:rPr>
        <w:t>80</w:t>
      </w:r>
      <w:r w:rsidR="00EC5F64" w:rsidRPr="00783E50">
        <w:rPr>
          <w:lang w:val="nl-NL"/>
        </w:rPr>
        <w:t xml:space="preserve"> </w:t>
      </w:r>
      <w:r w:rsidR="00EF603D" w:rsidRPr="00783E50">
        <w:rPr>
          <w:lang w:val="nl-NL"/>
        </w:rPr>
        <w:t>uur</w:t>
      </w:r>
      <w:r w:rsidR="00EF603D">
        <w:rPr>
          <w:lang w:val="nl-NL"/>
        </w:rPr>
        <w:t xml:space="preserve"> +</w:t>
      </w:r>
      <w:r w:rsidR="005E6887">
        <w:rPr>
          <w:lang w:val="nl-NL"/>
        </w:rPr>
        <w:t xml:space="preserve"> </w:t>
      </w:r>
      <w:r w:rsidR="00546CAC">
        <w:rPr>
          <w:lang w:val="nl-NL"/>
        </w:rPr>
        <w:t>Website: 4</w:t>
      </w:r>
      <w:r w:rsidR="00EF603D">
        <w:rPr>
          <w:lang w:val="nl-NL"/>
        </w:rPr>
        <w:t>5</w:t>
      </w:r>
      <w:r w:rsidR="00AD031C">
        <w:rPr>
          <w:lang w:val="nl-NL"/>
        </w:rPr>
        <w:t>00</w:t>
      </w:r>
      <w:r w:rsidR="005E6887" w:rsidRPr="00783E50">
        <w:rPr>
          <w:lang w:val="nl-NL"/>
        </w:rPr>
        <w:t>€</w:t>
      </w:r>
    </w:p>
    <w:p w14:paraId="431B049F" w14:textId="6690C211" w:rsidR="00572CEF" w:rsidRPr="00783E50" w:rsidRDefault="00572CEF" w:rsidP="00572CEF">
      <w:pPr>
        <w:rPr>
          <w:lang w:val="nl-NL"/>
        </w:rPr>
      </w:pPr>
      <w:r w:rsidRPr="00783E50">
        <w:rPr>
          <w:lang w:val="nl-NL"/>
        </w:rPr>
        <w:t>+  ____________________________________________________________________</w:t>
      </w:r>
      <w:r w:rsidR="00E81F7E" w:rsidRPr="00783E50">
        <w:rPr>
          <w:lang w:val="nl-NL"/>
        </w:rPr>
        <w:t>_____</w:t>
      </w:r>
    </w:p>
    <w:p w14:paraId="0A613AB8" w14:textId="302F7420" w:rsidR="00572CEF" w:rsidRPr="00783E50" w:rsidRDefault="00D83D98" w:rsidP="00572CEF">
      <w:pPr>
        <w:rPr>
          <w:lang w:val="nl-NL"/>
        </w:rPr>
      </w:pPr>
      <w:r>
        <w:rPr>
          <w:lang w:val="nl-NL"/>
        </w:rPr>
        <w:t>Total: 8</w:t>
      </w:r>
      <w:r w:rsidR="005F2693">
        <w:rPr>
          <w:lang w:val="nl-NL"/>
        </w:rPr>
        <w:t>5</w:t>
      </w:r>
      <w:r w:rsidR="00863E83" w:rsidRPr="00783E50">
        <w:rPr>
          <w:lang w:val="nl-NL"/>
        </w:rPr>
        <w:t>0</w:t>
      </w:r>
      <w:r w:rsidR="00AD031C">
        <w:rPr>
          <w:lang w:val="nl-NL"/>
        </w:rPr>
        <w:t>0</w:t>
      </w:r>
      <w:r w:rsidR="00572CEF" w:rsidRPr="00783E50">
        <w:rPr>
          <w:lang w:val="nl-NL"/>
        </w:rPr>
        <w:t xml:space="preserve"> </w:t>
      </w:r>
      <w:r w:rsidR="00256F30" w:rsidRPr="00783E50">
        <w:rPr>
          <w:lang w:val="nl-NL"/>
        </w:rPr>
        <w:t>€</w:t>
      </w:r>
      <w:r w:rsidR="00256F30">
        <w:rPr>
          <w:lang w:val="nl-NL"/>
        </w:rPr>
        <w:t xml:space="preserve"> (</w:t>
      </w:r>
      <w:r>
        <w:rPr>
          <w:lang w:val="nl-NL"/>
        </w:rPr>
        <w:t>8</w:t>
      </w:r>
      <w:r w:rsidR="005F2693">
        <w:rPr>
          <w:lang w:val="nl-NL"/>
        </w:rPr>
        <w:t>.5</w:t>
      </w:r>
      <w:r w:rsidR="00731430" w:rsidRPr="00783E50">
        <w:rPr>
          <w:lang w:val="nl-NL"/>
        </w:rPr>
        <w:t>)</w:t>
      </w:r>
    </w:p>
    <w:p w14:paraId="1D99B53E" w14:textId="264B1522" w:rsidR="002C24BD" w:rsidRPr="00783E50" w:rsidRDefault="00B262F7">
      <w:pPr>
        <w:rPr>
          <w:lang w:val="nl-NL"/>
        </w:rPr>
      </w:pPr>
      <w:r w:rsidRPr="00783E50">
        <w:rPr>
          <w:lang w:val="nl-NL"/>
        </w:rPr>
        <w:t>U kunt ons altijd bereiken via</w:t>
      </w:r>
      <w:r w:rsidR="009D5CEE" w:rsidRPr="00783E50">
        <w:rPr>
          <w:lang w:val="nl-NL"/>
        </w:rPr>
        <w:t xml:space="preserve"> </w:t>
      </w:r>
      <w:r w:rsidR="00256F30">
        <w:rPr>
          <w:lang w:val="nl-NL"/>
        </w:rPr>
        <w:t>81315@glr.nl</w:t>
      </w:r>
    </w:p>
    <w:p w14:paraId="0C51B977" w14:textId="1792E86B" w:rsidR="00407450" w:rsidRPr="00783E50" w:rsidRDefault="009B19E3">
      <w:pPr>
        <w:rPr>
          <w:lang w:val="nl-NL"/>
        </w:rPr>
      </w:pPr>
      <w:r w:rsidRPr="00783E50">
        <w:rPr>
          <w:lang w:val="nl-NL"/>
        </w:rPr>
        <w:t>De Website Zal opgeleverd woorden op</w:t>
      </w:r>
      <w:r w:rsidR="00A86655" w:rsidRPr="00783E50">
        <w:rPr>
          <w:lang w:val="nl-NL"/>
        </w:rPr>
        <w:t xml:space="preserve">: </w:t>
      </w:r>
      <w:sdt>
        <w:sdtPr>
          <w:rPr>
            <w:lang w:val="nl-NL"/>
          </w:rPr>
          <w:alias w:val="Date"/>
          <w:tag w:val="Date"/>
          <w:id w:val="-1810395095"/>
          <w:placeholder>
            <w:docPart w:val="125864BD94E8434D8A4846C866A99223"/>
          </w:placeholder>
          <w:date w:fullDate="2018-11-1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EF2BFB">
            <w:t>November 19, 2018</w:t>
          </w:r>
        </w:sdtContent>
      </w:sdt>
    </w:p>
    <w:p w14:paraId="04FBC7C1" w14:textId="77777777" w:rsidR="00EF603D" w:rsidRDefault="00EF603D">
      <w:pPr>
        <w:pStyle w:val="Heading1"/>
        <w:rPr>
          <w:lang w:val="nl-NL"/>
        </w:rPr>
      </w:pPr>
    </w:p>
    <w:p w14:paraId="4A2AE02C" w14:textId="77777777" w:rsidR="00EF603D" w:rsidRDefault="00EF603D">
      <w:pPr>
        <w:pStyle w:val="Heading1"/>
        <w:rPr>
          <w:lang w:val="nl-NL"/>
        </w:rPr>
      </w:pPr>
    </w:p>
    <w:p w14:paraId="69E6E680" w14:textId="77777777" w:rsidR="00EF603D" w:rsidRDefault="00EF603D">
      <w:pPr>
        <w:pStyle w:val="Heading1"/>
        <w:rPr>
          <w:lang w:val="nl-NL"/>
        </w:rPr>
      </w:pPr>
    </w:p>
    <w:p w14:paraId="5A25B9A1" w14:textId="77777777" w:rsidR="00EF603D" w:rsidRDefault="00EF603D">
      <w:pPr>
        <w:pStyle w:val="Heading1"/>
        <w:rPr>
          <w:lang w:val="nl-NL"/>
        </w:rPr>
      </w:pPr>
    </w:p>
    <w:p w14:paraId="744F3C5D" w14:textId="77777777" w:rsidR="00EF603D" w:rsidRDefault="00EF603D">
      <w:pPr>
        <w:pStyle w:val="Heading1"/>
        <w:rPr>
          <w:lang w:val="nl-NL"/>
        </w:rPr>
      </w:pPr>
    </w:p>
    <w:p w14:paraId="1ECBA4B0" w14:textId="77777777" w:rsidR="00EF603D" w:rsidRDefault="00EF603D">
      <w:pPr>
        <w:pStyle w:val="Heading1"/>
        <w:rPr>
          <w:lang w:val="nl-NL"/>
        </w:rPr>
      </w:pPr>
    </w:p>
    <w:p w14:paraId="0579B2CE" w14:textId="77777777" w:rsidR="00EF603D" w:rsidRDefault="00EF603D">
      <w:pPr>
        <w:pStyle w:val="Heading1"/>
        <w:rPr>
          <w:lang w:val="nl-NL"/>
        </w:rPr>
      </w:pPr>
    </w:p>
    <w:p w14:paraId="28CD4B86" w14:textId="77777777" w:rsidR="00EF603D" w:rsidRDefault="00EF603D">
      <w:pPr>
        <w:pStyle w:val="Heading1"/>
        <w:rPr>
          <w:lang w:val="nl-NL"/>
        </w:rPr>
      </w:pPr>
    </w:p>
    <w:p w14:paraId="66D7207B" w14:textId="77777777" w:rsidR="00EF603D" w:rsidRDefault="00EF603D">
      <w:pPr>
        <w:pStyle w:val="Heading1"/>
        <w:rPr>
          <w:lang w:val="nl-NL"/>
        </w:rPr>
      </w:pPr>
    </w:p>
    <w:p w14:paraId="3644D17D" w14:textId="77777777" w:rsidR="00407450" w:rsidRPr="00783E50" w:rsidRDefault="009B19E3">
      <w:pPr>
        <w:pStyle w:val="Heading1"/>
        <w:rPr>
          <w:lang w:val="nl-NL"/>
        </w:rPr>
      </w:pPr>
      <w:r w:rsidRPr="00783E50">
        <w:rPr>
          <w:lang w:val="nl-NL"/>
        </w:rPr>
        <w:t>Handtekeningen</w:t>
      </w: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3"/>
        <w:gridCol w:w="8402"/>
      </w:tblGrid>
      <w:tr w:rsidR="00407450" w:rsidRPr="00783E50" w14:paraId="25CB80E0" w14:textId="77777777" w:rsidTr="00B262F7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0925784A" w14:textId="77777777" w:rsidR="00407450" w:rsidRPr="00783E50" w:rsidRDefault="00407450" w:rsidP="002C355B">
            <w:pPr>
              <w:pStyle w:val="NoSpacing"/>
              <w:jc w:val="left"/>
              <w:rPr>
                <w:lang w:val="nl-NL"/>
              </w:rPr>
            </w:pP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75C51BE1" w14:textId="186868AE" w:rsidR="002C355B" w:rsidRPr="00783E50" w:rsidRDefault="002C355B" w:rsidP="00AB04A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83E50">
              <w:rPr>
                <w:lang w:val="nl-NL"/>
              </w:rPr>
              <w:t xml:space="preserve">Handtekening </w:t>
            </w:r>
            <w:r w:rsidR="00AB04AA">
              <w:rPr>
                <w:lang w:val="nl-NL"/>
              </w:rPr>
              <w:t xml:space="preserve">De aquarium </w:t>
            </w:r>
            <w:proofErr w:type="gramStart"/>
            <w:r w:rsidR="00256F30">
              <w:rPr>
                <w:lang w:val="nl-NL"/>
              </w:rPr>
              <w:t>specialist</w:t>
            </w:r>
            <w:r w:rsidR="00256F30" w:rsidRPr="00783E50">
              <w:rPr>
                <w:lang w:val="nl-NL"/>
              </w:rPr>
              <w:t xml:space="preserve">: </w:t>
            </w:r>
            <w:r w:rsidR="00256F30" w:rsidRPr="00783E50">
              <w:rPr>
                <w:sz w:val="40"/>
                <w:szCs w:val="40"/>
                <w:lang w:val="nl-NL"/>
              </w:rPr>
              <w:t xml:space="preserve"> </w:t>
            </w:r>
            <w:r w:rsidR="00B262F7" w:rsidRPr="00783E50">
              <w:rPr>
                <w:sz w:val="52"/>
                <w:szCs w:val="52"/>
                <w:lang w:val="nl-NL"/>
              </w:rPr>
              <w:t xml:space="preserve"> </w:t>
            </w:r>
            <w:proofErr w:type="gramEnd"/>
            <w:r w:rsidR="00B262F7" w:rsidRPr="00783E50">
              <w:rPr>
                <w:sz w:val="52"/>
                <w:szCs w:val="52"/>
                <w:lang w:val="nl-NL"/>
              </w:rPr>
              <w:t xml:space="preserve">    </w:t>
            </w:r>
            <w:r w:rsidR="00863E83" w:rsidRPr="00783E50">
              <w:rPr>
                <w:sz w:val="52"/>
                <w:szCs w:val="52"/>
                <w:lang w:val="nl-NL"/>
              </w:rPr>
              <w:t xml:space="preserve">       </w:t>
            </w:r>
            <w:r w:rsidR="00D80B22" w:rsidRPr="00783E50">
              <w:rPr>
                <w:sz w:val="52"/>
                <w:szCs w:val="52"/>
                <w:lang w:val="nl-NL"/>
              </w:rPr>
              <w:t xml:space="preserve"> </w:t>
            </w:r>
            <w:r w:rsidR="00B262F7" w:rsidRPr="00783E50">
              <w:rPr>
                <w:lang w:val="nl-NL"/>
              </w:rPr>
              <w:t xml:space="preserve">Handtekening </w:t>
            </w:r>
            <w:r w:rsidR="007455BA" w:rsidRPr="00783E50">
              <w:rPr>
                <w:lang w:val="nl-NL"/>
              </w:rPr>
              <w:t>cliënt</w:t>
            </w:r>
            <w:r w:rsidR="00B262F7" w:rsidRPr="00783E50">
              <w:rPr>
                <w:lang w:val="nl-NL"/>
              </w:rPr>
              <w:t>:</w:t>
            </w:r>
          </w:p>
        </w:tc>
      </w:tr>
    </w:tbl>
    <w:p w14:paraId="0B1BC7DA" w14:textId="77777777" w:rsidR="00407450" w:rsidRPr="00783E50" w:rsidRDefault="00407450">
      <w:pPr>
        <w:rPr>
          <w:lang w:val="nl-NL"/>
        </w:rPr>
      </w:pPr>
    </w:p>
    <w:sectPr w:rsidR="00407450" w:rsidRPr="00783E50">
      <w:footerReference w:type="default" r:id="rId12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93D84" w14:textId="77777777" w:rsidR="0063191B" w:rsidRDefault="0063191B">
      <w:pPr>
        <w:spacing w:after="0" w:line="240" w:lineRule="auto"/>
      </w:pPr>
      <w:r>
        <w:separator/>
      </w:r>
    </w:p>
  </w:endnote>
  <w:endnote w:type="continuationSeparator" w:id="0">
    <w:p w14:paraId="6382F135" w14:textId="77777777" w:rsidR="0063191B" w:rsidRDefault="0063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CE9AE" w14:textId="77777777" w:rsidR="00407450" w:rsidRDefault="009D60B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50096" wp14:editId="34645E4C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407450" w14:paraId="4C152917" w14:textId="77777777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62DB3F2B" w14:textId="0B5AB15F" w:rsidR="00407450" w:rsidRDefault="009D60B6">
                                <w:pPr>
                                  <w:pStyle w:val="Footer"/>
                                </w:pPr>
                                <w:r>
                                  <w:t xml:space="preserve">Statement of Work for </w:t>
                                </w:r>
                                <w:sdt>
                                  <w:sdtPr>
                                    <w:alias w:val="Client Name"/>
                                    <w:tag w:val=""/>
                                    <w:id w:val="-1471122458"/>
                                    <w:placeholder>
                                      <w:docPart w:val="54E322E740983840A38A8B71E2E0E2B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35A4E">
                                      <w:rPr>
                                        <w:lang w:val="en-GB"/>
                                      </w:rPr>
                                      <w:t>Steijlen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 xml:space="preserve"> </w:t>
                                </w:r>
                                <w:r>
                                  <w:sym w:font="Wingdings" w:char="F0A0"/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SOW Date"/>
                                    <w:tag w:val=""/>
                                    <w:id w:val="-1882771180"/>
                                    <w:placeholder>
                                      <w:docPart w:val="6C991FC93559D24A8FF1592129C8C93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03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2274F">
                                      <w:t>September 3, 2018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10133642" w14:textId="77777777" w:rsidR="00407450" w:rsidRDefault="009D60B6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CF1DF9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2D62A26" w14:textId="77777777" w:rsidR="00407450" w:rsidRDefault="00407450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50096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407450" w14:paraId="4C152917" w14:textId="77777777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62DB3F2B" w14:textId="0B5AB15F" w:rsidR="00407450" w:rsidRDefault="009D60B6">
                          <w:pPr>
                            <w:pStyle w:val="Footer"/>
                          </w:pPr>
                          <w:r>
                            <w:t xml:space="preserve">Statement of Work for </w:t>
                          </w:r>
                          <w:sdt>
                            <w:sdtPr>
                              <w:alias w:val="Client Name"/>
                              <w:tag w:val=""/>
                              <w:id w:val="-1471122458"/>
                              <w:placeholder>
                                <w:docPart w:val="54E322E740983840A38A8B71E2E0E2B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35A4E">
                                <w:rPr>
                                  <w:lang w:val="en-GB"/>
                                </w:rPr>
                                <w:t>Steijlen</w:t>
                              </w:r>
                              <w:proofErr w:type="spellEnd"/>
                            </w:sdtContent>
                          </w:sdt>
                          <w:r>
                            <w:t xml:space="preserve"> </w:t>
                          </w:r>
                          <w:r>
                            <w:sym w:font="Wingdings" w:char="F0A0"/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SOW Date"/>
                              <w:tag w:val=""/>
                              <w:id w:val="-1882771180"/>
                              <w:placeholder>
                                <w:docPart w:val="6C991FC93559D24A8FF1592129C8C93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2274F">
                                <w:t>September 3, 2018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10133642" w14:textId="77777777" w:rsidR="00407450" w:rsidRDefault="009D60B6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F1DF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2D62A26" w14:textId="77777777" w:rsidR="00407450" w:rsidRDefault="00407450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F8B4A" w14:textId="77777777" w:rsidR="0063191B" w:rsidRDefault="0063191B">
      <w:pPr>
        <w:spacing w:after="0" w:line="240" w:lineRule="auto"/>
      </w:pPr>
      <w:r>
        <w:separator/>
      </w:r>
    </w:p>
  </w:footnote>
  <w:footnote w:type="continuationSeparator" w:id="0">
    <w:p w14:paraId="74959549" w14:textId="77777777" w:rsidR="0063191B" w:rsidRDefault="00631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5708D0"/>
    <w:multiLevelType w:val="hybridMultilevel"/>
    <w:tmpl w:val="78863F72"/>
    <w:lvl w:ilvl="0" w:tplc="1828123A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34"/>
    <w:rsid w:val="00003384"/>
    <w:rsid w:val="00012FCF"/>
    <w:rsid w:val="00043F30"/>
    <w:rsid w:val="00093B53"/>
    <w:rsid w:val="00132544"/>
    <w:rsid w:val="00200025"/>
    <w:rsid w:val="00222382"/>
    <w:rsid w:val="00256F30"/>
    <w:rsid w:val="002A0634"/>
    <w:rsid w:val="002C24BD"/>
    <w:rsid w:val="002C355B"/>
    <w:rsid w:val="002F3410"/>
    <w:rsid w:val="002F77FF"/>
    <w:rsid w:val="00353477"/>
    <w:rsid w:val="003E5E14"/>
    <w:rsid w:val="00407450"/>
    <w:rsid w:val="00435A4E"/>
    <w:rsid w:val="00546CAC"/>
    <w:rsid w:val="00567B11"/>
    <w:rsid w:val="00572CEF"/>
    <w:rsid w:val="0059770B"/>
    <w:rsid w:val="005A008A"/>
    <w:rsid w:val="005C75DE"/>
    <w:rsid w:val="005E0CA1"/>
    <w:rsid w:val="005E6887"/>
    <w:rsid w:val="005F2693"/>
    <w:rsid w:val="0063191B"/>
    <w:rsid w:val="006572B6"/>
    <w:rsid w:val="006856CE"/>
    <w:rsid w:val="006D1933"/>
    <w:rsid w:val="006E4156"/>
    <w:rsid w:val="00731430"/>
    <w:rsid w:val="007455BA"/>
    <w:rsid w:val="00783E50"/>
    <w:rsid w:val="007D2B5D"/>
    <w:rsid w:val="0080047C"/>
    <w:rsid w:val="00863E83"/>
    <w:rsid w:val="008A1321"/>
    <w:rsid w:val="008C1E02"/>
    <w:rsid w:val="008E4212"/>
    <w:rsid w:val="00912C9D"/>
    <w:rsid w:val="00943499"/>
    <w:rsid w:val="00944102"/>
    <w:rsid w:val="00986679"/>
    <w:rsid w:val="009B19E3"/>
    <w:rsid w:val="009C47EE"/>
    <w:rsid w:val="009D5CEE"/>
    <w:rsid w:val="009D60B6"/>
    <w:rsid w:val="00A86655"/>
    <w:rsid w:val="00A961F8"/>
    <w:rsid w:val="00AB04AA"/>
    <w:rsid w:val="00AD031C"/>
    <w:rsid w:val="00B262F7"/>
    <w:rsid w:val="00B82A57"/>
    <w:rsid w:val="00C31002"/>
    <w:rsid w:val="00CA32FE"/>
    <w:rsid w:val="00CF1DF9"/>
    <w:rsid w:val="00D17910"/>
    <w:rsid w:val="00D2274F"/>
    <w:rsid w:val="00D80B22"/>
    <w:rsid w:val="00D83D98"/>
    <w:rsid w:val="00DC2C5D"/>
    <w:rsid w:val="00DC7F9A"/>
    <w:rsid w:val="00DD59CD"/>
    <w:rsid w:val="00E1676A"/>
    <w:rsid w:val="00E81F7E"/>
    <w:rsid w:val="00EB6565"/>
    <w:rsid w:val="00EC5F64"/>
    <w:rsid w:val="00EC6D27"/>
    <w:rsid w:val="00EF2BFB"/>
    <w:rsid w:val="00EF603D"/>
    <w:rsid w:val="00F271D1"/>
    <w:rsid w:val="00FC1B6E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26C29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5F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75405/Library/Containers/com.microsoft.Word/Data/Library/Caches/2057/TM03923594/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8F0C0A706B8A4E94733473A2477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7CE1C-16C8-5F44-A92A-C4FAA635D9E2}"/>
      </w:docPartPr>
      <w:docPartBody>
        <w:p w:rsidR="00715192" w:rsidRDefault="00282ACE">
          <w:pPr>
            <w:pStyle w:val="B38F0C0A706B8A4E94733473A2477A36"/>
          </w:pPr>
          <w:r>
            <w:t>[Company Name]</w:t>
          </w:r>
        </w:p>
      </w:docPartBody>
    </w:docPart>
    <w:docPart>
      <w:docPartPr>
        <w:name w:val="41C635FC9187C646A389B291633ED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7CD4-34A4-FE47-B23C-9384F25CC272}"/>
      </w:docPartPr>
      <w:docPartBody>
        <w:p w:rsidR="00715192" w:rsidRDefault="00282ACE">
          <w:pPr>
            <w:pStyle w:val="41C635FC9187C646A389B291633ED61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841C65E97036974F9CA4133D851A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43EFE-5449-3244-9440-050D01E4DDDF}"/>
      </w:docPartPr>
      <w:docPartBody>
        <w:p w:rsidR="00715192" w:rsidRDefault="00282ACE">
          <w:pPr>
            <w:pStyle w:val="841C65E97036974F9CA4133D851A6991"/>
          </w:pPr>
          <w:r>
            <w:rPr>
              <w:rStyle w:val="PlaceholderText"/>
            </w:rPr>
            <w:t>[Client Name]</w:t>
          </w:r>
        </w:p>
      </w:docPartBody>
    </w:docPart>
    <w:docPart>
      <w:docPartPr>
        <w:name w:val="6C991FC93559D24A8FF1592129C8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F1E5-7968-4F43-A067-1B5D0DA4E896}"/>
      </w:docPartPr>
      <w:docPartBody>
        <w:p w:rsidR="00715192" w:rsidRDefault="00282ACE">
          <w:pPr>
            <w:pStyle w:val="6C991FC93559D24A8FF1592129C8C934"/>
          </w:pPr>
          <w:r>
            <w:t>[Date]</w:t>
          </w:r>
        </w:p>
      </w:docPartBody>
    </w:docPart>
    <w:docPart>
      <w:docPartPr>
        <w:name w:val="54E322E740983840A38A8B71E2E0E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74538-90D9-D049-A2C7-AB87E72F5F71}"/>
      </w:docPartPr>
      <w:docPartBody>
        <w:p w:rsidR="00715192" w:rsidRDefault="00282ACE">
          <w:pPr>
            <w:pStyle w:val="54E322E740983840A38A8B71E2E0E2B2"/>
          </w:pPr>
          <w:r>
            <w:t>[Client Name]</w:t>
          </w:r>
        </w:p>
      </w:docPartBody>
    </w:docPart>
    <w:docPart>
      <w:docPartPr>
        <w:name w:val="9F808FD0E681AD4097F9F86F5BFEF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1E97-22D3-A74A-A6A7-599752593A73}"/>
      </w:docPartPr>
      <w:docPartBody>
        <w:p w:rsidR="00715192" w:rsidRDefault="00282ACE">
          <w:pPr>
            <w:pStyle w:val="9F808FD0E681AD4097F9F86F5BFEFFAC"/>
          </w:pPr>
          <w:r>
            <w:t>[Client Address]</w:t>
          </w:r>
          <w:r>
            <w:br/>
            <w:t>[City, ST  ZIP Code]</w:t>
          </w:r>
        </w:p>
      </w:docPartBody>
    </w:docPart>
    <w:docPart>
      <w:docPartPr>
        <w:name w:val="125864BD94E8434D8A4846C866A99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0B42F-9A26-B143-92AC-0C4D0A67DB5C}"/>
      </w:docPartPr>
      <w:docPartBody>
        <w:p w:rsidR="00715192" w:rsidRDefault="00A50F1D" w:rsidP="00A50F1D">
          <w:pPr>
            <w:pStyle w:val="125864BD94E8434D8A4846C866A99223"/>
          </w:pPr>
          <w:r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1D"/>
    <w:rsid w:val="00035680"/>
    <w:rsid w:val="00282ACE"/>
    <w:rsid w:val="00283EB9"/>
    <w:rsid w:val="00615879"/>
    <w:rsid w:val="00715192"/>
    <w:rsid w:val="008675A8"/>
    <w:rsid w:val="009F2BED"/>
    <w:rsid w:val="00A312AB"/>
    <w:rsid w:val="00A50F1D"/>
    <w:rsid w:val="00BA2C68"/>
    <w:rsid w:val="00EA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8F0C0A706B8A4E94733473A2477A36">
    <w:name w:val="B38F0C0A706B8A4E94733473A2477A36"/>
  </w:style>
  <w:style w:type="paragraph" w:customStyle="1" w:styleId="41C635FC9187C646A389B291633ED61A">
    <w:name w:val="41C635FC9187C646A389B291633ED61A"/>
  </w:style>
  <w:style w:type="character" w:styleId="PlaceholderText">
    <w:name w:val="Placeholder Text"/>
    <w:basedOn w:val="DefaultParagraphFont"/>
    <w:uiPriority w:val="99"/>
    <w:semiHidden/>
    <w:rsid w:val="00283EB9"/>
    <w:rPr>
      <w:color w:val="4472C4" w:themeColor="accent1"/>
    </w:rPr>
  </w:style>
  <w:style w:type="paragraph" w:customStyle="1" w:styleId="AD6E3AFBF5006F48ACD36033C11DEA5A">
    <w:name w:val="AD6E3AFBF5006F48ACD36033C11DEA5A"/>
  </w:style>
  <w:style w:type="paragraph" w:customStyle="1" w:styleId="841C65E97036974F9CA4133D851A6991">
    <w:name w:val="841C65E97036974F9CA4133D851A6991"/>
  </w:style>
  <w:style w:type="paragraph" w:customStyle="1" w:styleId="6C991FC93559D24A8FF1592129C8C934">
    <w:name w:val="6C991FC93559D24A8FF1592129C8C934"/>
  </w:style>
  <w:style w:type="paragraph" w:customStyle="1" w:styleId="54E322E740983840A38A8B71E2E0E2B2">
    <w:name w:val="54E322E740983840A38A8B71E2E0E2B2"/>
  </w:style>
  <w:style w:type="paragraph" w:customStyle="1" w:styleId="9F808FD0E681AD4097F9F86F5BFEFFAC">
    <w:name w:val="9F808FD0E681AD4097F9F86F5BFEFFAC"/>
  </w:style>
  <w:style w:type="paragraph" w:customStyle="1" w:styleId="C230FCAF0C7CEE40BAF84AFBF37B4243">
    <w:name w:val="C230FCAF0C7CEE40BAF84AFBF37B4243"/>
  </w:style>
  <w:style w:type="paragraph" w:customStyle="1" w:styleId="15037AA0879AC442AC375C14AA4F143A">
    <w:name w:val="15037AA0879AC442AC375C14AA4F143A"/>
  </w:style>
  <w:style w:type="paragraph" w:customStyle="1" w:styleId="403943CCF20735479DD7BCD44D7009F1">
    <w:name w:val="403943CCF20735479DD7BCD44D7009F1"/>
  </w:style>
  <w:style w:type="paragraph" w:customStyle="1" w:styleId="F4E1AAC3C88B48428D80A857E09C239D">
    <w:name w:val="F4E1AAC3C88B48428D80A857E09C239D"/>
  </w:style>
  <w:style w:type="paragraph" w:customStyle="1" w:styleId="25AD8ED53EB61E4CB56F3B5EE372CBF9">
    <w:name w:val="25AD8ED53EB61E4CB56F3B5EE372CBF9"/>
  </w:style>
  <w:style w:type="paragraph" w:customStyle="1" w:styleId="BFF798E17DD29841A2F499F5C916FED9">
    <w:name w:val="BFF798E17DD29841A2F499F5C916FED9"/>
  </w:style>
  <w:style w:type="paragraph" w:customStyle="1" w:styleId="39AB8B92E74E554382548B8D98654323">
    <w:name w:val="39AB8B92E74E554382548B8D98654323"/>
  </w:style>
  <w:style w:type="paragraph" w:customStyle="1" w:styleId="1502A83F0B3A40489B2ACE9C4BF0398C">
    <w:name w:val="1502A83F0B3A40489B2ACE9C4BF0398C"/>
  </w:style>
  <w:style w:type="paragraph" w:customStyle="1" w:styleId="125864BD94E8434D8A4846C866A99223">
    <w:name w:val="125864BD94E8434D8A4846C866A99223"/>
    <w:rsid w:val="00A50F1D"/>
  </w:style>
  <w:style w:type="paragraph" w:customStyle="1" w:styleId="A27B9966D37EEC43BD64DF9E1752EA54">
    <w:name w:val="A27B9966D37EEC43BD64DF9E1752EA54"/>
    <w:rsid w:val="00283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2018-09-03T00:00:00</PublishDate>
  <Abstract/>
  <CompanyAddress>De Aquarium specialist 
(Youri, Tao en Kelvin)
Heer bokelweg 255
Rotterdam</CompanyAddress>
  <CompanyPhone/>
  <CompanyFax>Vrouw pokelweg 62
Rotterdam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868578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2012-11-27T21:43:00+00:00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1660245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TP103923593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321A6-8918-4824-9C0B-4D3ECBE4EFC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BFBFBBA-CC54-4E82-AD65-F5E4D1678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A2FC02-72AD-1540-BFA5-13989517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38</TotalTime>
  <Pages>3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Aquarium specialist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van der Steen</dc:creator>
  <cp:keywords/>
  <dc:description/>
  <cp:lastModifiedBy>Microsoft Office User</cp:lastModifiedBy>
  <cp:revision>8</cp:revision>
  <cp:lastPrinted>2018-06-06T14:09:00Z</cp:lastPrinted>
  <dcterms:created xsi:type="dcterms:W3CDTF">2018-09-03T13:52:00Z</dcterms:created>
  <dcterms:modified xsi:type="dcterms:W3CDTF">2018-09-10T14:06:00Z</dcterms:modified>
  <cp:contentStatus>Steijlen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