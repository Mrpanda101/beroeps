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407450" w:rsidRPr="00526FF6" w14:paraId="6E869372" w14:textId="77777777" w:rsidTr="00AA78F2">
        <w:trPr>
          <w:trHeight w:val="965"/>
        </w:trPr>
        <w:tc>
          <w:tcPr>
            <w:tcW w:w="4000" w:type="pct"/>
            <w:vAlign w:val="bottom"/>
          </w:tcPr>
          <w:sdt>
            <w:sdtPr>
              <w:rPr>
                <w:lang w:val="nl-NL"/>
              </w:rPr>
              <w:alias w:val="Company Name"/>
              <w:tag w:val=""/>
              <w:id w:val="-886792623"/>
              <w:placeholder>
                <w:docPart w:val="B38F0C0A706B8A4E94733473A2477A36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14:paraId="5AF3FD6B" w14:textId="77777777" w:rsidR="00407450" w:rsidRPr="00783E50" w:rsidRDefault="00AB04AA">
                <w:pPr>
                  <w:pStyle w:val="Name"/>
                  <w:ind w:left="0" w:right="0"/>
                  <w:rPr>
                    <w:lang w:val="nl-NL"/>
                  </w:rPr>
                </w:pPr>
                <w:r>
                  <w:rPr>
                    <w:lang w:val="nl-NL"/>
                  </w:rPr>
                  <w:t>De Aquarium specialist</w:t>
                </w:r>
              </w:p>
            </w:sdtContent>
          </w:sdt>
          <w:sdt>
            <w:sdtPr>
              <w:rPr>
                <w:lang w:val="nl-NL"/>
              </w:rPr>
              <w:alias w:val="Company Address"/>
              <w:tag w:val=""/>
              <w:id w:val="-835229435"/>
              <w:placeholder>
                <w:docPart w:val="41C635FC9187C646A389B291633ED61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5D4DD0BB" w14:textId="3C7CEA03" w:rsidR="00407450" w:rsidRPr="00783E50" w:rsidRDefault="00526FF6" w:rsidP="00AA78F2">
                <w:pPr>
                  <w:pStyle w:val="NoSpacing"/>
                  <w:ind w:left="0" w:right="0"/>
                  <w:rPr>
                    <w:lang w:val="nl-NL"/>
                  </w:rPr>
                </w:pPr>
                <w:proofErr w:type="spellStart"/>
                <w:r w:rsidRPr="00526FF6">
                  <w:rPr>
                    <w:lang w:val="nl-NL"/>
                  </w:rPr>
                  <w:t>Telri</w:t>
                </w:r>
                <w:proofErr w:type="spellEnd"/>
                <w:r w:rsidRPr="00526FF6">
                  <w:rPr>
                    <w:lang w:val="nl-NL"/>
                  </w:rPr>
                  <w:br/>
                </w:r>
                <w:r w:rsidR="000C637B" w:rsidRPr="00526FF6">
                  <w:rPr>
                    <w:lang w:val="nl-NL"/>
                  </w:rPr>
                  <w:t xml:space="preserve">Heer </w:t>
                </w:r>
                <w:proofErr w:type="spellStart"/>
                <w:r w:rsidR="000C637B" w:rsidRPr="00526FF6">
                  <w:rPr>
                    <w:lang w:val="nl-NL"/>
                  </w:rPr>
                  <w:t>Bokelweg</w:t>
                </w:r>
                <w:proofErr w:type="spellEnd"/>
                <w:r w:rsidR="000C637B" w:rsidRPr="00526FF6">
                  <w:rPr>
                    <w:lang w:val="nl-NL"/>
                  </w:rPr>
                  <w:t xml:space="preserve"> 255, 3032 AD Rotterdam</w:t>
                </w:r>
              </w:p>
            </w:sdtContent>
          </w:sdt>
        </w:tc>
        <w:tc>
          <w:tcPr>
            <w:tcW w:w="1000" w:type="pct"/>
            <w:vAlign w:val="center"/>
          </w:tcPr>
          <w:p w14:paraId="0D4D6E21" w14:textId="77777777" w:rsidR="00407450" w:rsidRPr="00783E50" w:rsidRDefault="00407450">
            <w:pPr>
              <w:pStyle w:val="NoSpacing"/>
              <w:ind w:left="0" w:right="0"/>
              <w:jc w:val="center"/>
              <w:rPr>
                <w:lang w:val="nl-NL"/>
              </w:rPr>
            </w:pPr>
          </w:p>
        </w:tc>
      </w:tr>
    </w:tbl>
    <w:p w14:paraId="3BD363BE" w14:textId="4459D10D" w:rsidR="00407450" w:rsidRPr="00783E50" w:rsidRDefault="009D60B6">
      <w:pPr>
        <w:pStyle w:val="Subtitle"/>
        <w:rPr>
          <w:lang w:val="nl-NL"/>
        </w:rPr>
      </w:pPr>
      <w:r w:rsidRPr="00783E5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56280D" wp14:editId="2B4B4C9F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717550" cy="3774440"/>
                <wp:effectExtent l="0" t="0" r="0" b="1016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3774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BA934" w14:textId="77777777" w:rsidR="00407450" w:rsidRPr="00B82A57" w:rsidRDefault="002C355B" w:rsidP="002C355B">
                            <w:pPr>
                              <w:pStyle w:val="Title"/>
                              <w:jc w:val="left"/>
                              <w:rPr>
                                <w:lang w:val="nl-NL"/>
                              </w:rPr>
                            </w:pPr>
                            <w:r w:rsidRPr="00B82A57">
                              <w:rPr>
                                <w:lang w:val="nl-NL"/>
                              </w:rPr>
                              <w:t>Offerte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628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5.3pt;margin-top:0;width:56.5pt;height:297.2pt;z-index:-251657216;visibility:visible;mso-wrap-style:square;mso-width-percent:150;mso-height-percent: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" filled="f" stroked="f" strokeweight=".5pt">
                <v:textbox style="layout-flow:vertical;mso-layout-flow-alt:bottom-to-top;mso-fit-shape-to-text:t" inset="0,14.4pt,18pt">
                  <w:txbxContent>
                    <w:p w14:paraId="329BA934" w14:textId="77777777" w:rsidR="00407450" w:rsidRPr="00B82A57" w:rsidRDefault="002C355B" w:rsidP="002C355B">
                      <w:pPr>
                        <w:pStyle w:val="Title"/>
                        <w:jc w:val="left"/>
                        <w:rPr>
                          <w:lang w:val="nl-NL"/>
                        </w:rPr>
                      </w:pPr>
                      <w:r w:rsidRPr="00B82A57">
                        <w:rPr>
                          <w:lang w:val="nl-NL"/>
                        </w:rPr>
                        <w:t>Offerte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C355B" w:rsidRPr="00783E50">
        <w:rPr>
          <w:lang w:val="nl-NL"/>
        </w:rPr>
        <w:t>Samenwerking Overeenkomst met de cliënt:</w:t>
      </w:r>
      <w:r w:rsidRPr="00783E50">
        <w:rPr>
          <w:lang w:val="nl-NL"/>
        </w:rPr>
        <w:t xml:space="preserve"> </w:t>
      </w:r>
      <w:sdt>
        <w:sdtPr>
          <w:rPr>
            <w:lang w:val="nl-NL"/>
          </w:rPr>
          <w:alias w:val="Client Name"/>
          <w:tag w:val=""/>
          <w:id w:val="1901248414"/>
          <w:placeholder>
            <w:docPart w:val="841C65E97036974F9CA4133D851A699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526FF6">
            <w:rPr>
              <w:lang w:val="nl-NL"/>
            </w:rPr>
            <w:t xml:space="preserve">Tacoma </w:t>
          </w:r>
        </w:sdtContent>
      </w:sdt>
    </w:p>
    <w:tbl>
      <w:tblPr>
        <w:tblStyle w:val="LayoutTable"/>
        <w:tblW w:w="5119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Services performed by and for"/>
      </w:tblPr>
      <w:tblGrid>
        <w:gridCol w:w="3072"/>
        <w:gridCol w:w="3072"/>
        <w:gridCol w:w="3070"/>
      </w:tblGrid>
      <w:tr w:rsidR="00AD031C" w:rsidRPr="00783E50" w14:paraId="03134D96" w14:textId="77777777" w:rsidTr="005E5BF4">
        <w:trPr>
          <w:trHeight w:val="210"/>
        </w:trPr>
        <w:tc>
          <w:tcPr>
            <w:tcW w:w="1667" w:type="pct"/>
          </w:tcPr>
          <w:p w14:paraId="37A63615" w14:textId="77777777" w:rsidR="00407450" w:rsidRPr="00783E50" w:rsidRDefault="009D60B6" w:rsidP="005E5BF4">
            <w:pPr>
              <w:pStyle w:val="FormHeading"/>
              <w:ind w:left="0" w:right="0"/>
              <w:rPr>
                <w:lang w:val="nl-NL"/>
              </w:rPr>
            </w:pPr>
            <w:r w:rsidRPr="00783E50">
              <w:rPr>
                <w:lang w:val="nl-NL"/>
              </w:rPr>
              <w:t>Date</w:t>
            </w:r>
          </w:p>
        </w:tc>
        <w:tc>
          <w:tcPr>
            <w:tcW w:w="1667" w:type="pct"/>
          </w:tcPr>
          <w:p w14:paraId="7E759718" w14:textId="77777777" w:rsidR="00407450" w:rsidRPr="00783E50" w:rsidRDefault="002A0634" w:rsidP="005E5BF4">
            <w:pPr>
              <w:pStyle w:val="FormHeading"/>
              <w:ind w:left="0" w:right="0"/>
              <w:rPr>
                <w:lang w:val="nl-NL"/>
              </w:rPr>
            </w:pPr>
            <w:r w:rsidRPr="00783E50">
              <w:rPr>
                <w:lang w:val="nl-NL"/>
              </w:rPr>
              <w:t>Onze Gegevens</w:t>
            </w:r>
            <w:r w:rsidR="009D60B6" w:rsidRPr="00783E50">
              <w:rPr>
                <w:lang w:val="nl-NL"/>
              </w:rPr>
              <w:t>:</w:t>
            </w:r>
          </w:p>
          <w:p w14:paraId="00328143" w14:textId="77777777" w:rsidR="005C75DE" w:rsidRPr="00783E50" w:rsidRDefault="005C75DE" w:rsidP="005E5BF4">
            <w:pPr>
              <w:ind w:left="0"/>
              <w:rPr>
                <w:lang w:val="nl-NL"/>
              </w:rPr>
            </w:pPr>
          </w:p>
        </w:tc>
        <w:tc>
          <w:tcPr>
            <w:tcW w:w="1666" w:type="pct"/>
          </w:tcPr>
          <w:p w14:paraId="2C959F76" w14:textId="77777777" w:rsidR="00407450" w:rsidRPr="00783E50" w:rsidRDefault="002A0634" w:rsidP="005E5BF4">
            <w:pPr>
              <w:pStyle w:val="FormHeading"/>
              <w:ind w:left="0" w:right="0"/>
              <w:rPr>
                <w:lang w:val="nl-NL"/>
              </w:rPr>
            </w:pPr>
            <w:r w:rsidRPr="00783E50">
              <w:rPr>
                <w:lang w:val="nl-NL"/>
              </w:rPr>
              <w:t>Cliënt gegevens</w:t>
            </w:r>
            <w:r w:rsidR="009D60B6" w:rsidRPr="00783E50">
              <w:rPr>
                <w:lang w:val="nl-NL"/>
              </w:rPr>
              <w:t>:</w:t>
            </w:r>
          </w:p>
        </w:tc>
      </w:tr>
      <w:tr w:rsidR="00AD031C" w:rsidRPr="00526FF6" w14:paraId="14E70384" w14:textId="77777777" w:rsidTr="00C320FA">
        <w:trPr>
          <w:trHeight w:val="947"/>
        </w:trPr>
        <w:sdt>
          <w:sdtPr>
            <w:rPr>
              <w:lang w:val="nl-NL"/>
            </w:rPr>
            <w:alias w:val="SOW Date"/>
            <w:tag w:val=""/>
            <w:id w:val="20598898"/>
            <w:placeholder>
              <w:docPart w:val="6C991FC93559D24A8FF1592129C8C934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9-04-01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667" w:type="pct"/>
                <w:tcBorders>
                  <w:bottom w:val="single" w:sz="4" w:space="0" w:color="F79595" w:themeColor="accent1" w:themeTint="99"/>
                </w:tcBorders>
                <w:tcMar>
                  <w:bottom w:w="360" w:type="dxa"/>
                </w:tcMar>
              </w:tcPr>
              <w:p w14:paraId="16941B95" w14:textId="6C0D9DB9" w:rsidR="00407450" w:rsidRPr="00783E50" w:rsidRDefault="00526FF6" w:rsidP="005E5BF4">
                <w:pPr>
                  <w:pStyle w:val="NoSpacing"/>
                  <w:ind w:left="0" w:right="0"/>
                  <w:rPr>
                    <w:lang w:val="nl-NL"/>
                  </w:rPr>
                </w:pPr>
                <w:r>
                  <w:t>April 1, 2019</w:t>
                </w:r>
              </w:p>
            </w:tc>
          </w:sdtContent>
        </w:sdt>
        <w:tc>
          <w:tcPr>
            <w:tcW w:w="1667" w:type="pct"/>
            <w:tcBorders>
              <w:bottom w:val="single" w:sz="4" w:space="0" w:color="F79595" w:themeColor="accent1" w:themeTint="99"/>
            </w:tcBorders>
            <w:tcMar>
              <w:bottom w:w="360" w:type="dxa"/>
            </w:tcMar>
          </w:tcPr>
          <w:sdt>
            <w:sdtPr>
              <w:rPr>
                <w:color w:val="auto"/>
                <w:lang w:val="nl-NL"/>
              </w:rPr>
              <w:alias w:val="Company Address"/>
              <w:tag w:val=""/>
              <w:id w:val="-1912224678"/>
              <w:placeholder>
                <w:docPart w:val="41C635FC9187C646A389B291633ED61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14:paraId="4AF2DD6D" w14:textId="33E6A05C" w:rsidR="00407450" w:rsidRPr="00783E50" w:rsidRDefault="00526FF6" w:rsidP="005E5BF4">
                <w:pPr>
                  <w:pStyle w:val="NoSpacing"/>
                  <w:ind w:left="0" w:right="0"/>
                  <w:rPr>
                    <w:lang w:val="nl-NL"/>
                  </w:rPr>
                </w:pPr>
                <w:proofErr w:type="spellStart"/>
                <w:r>
                  <w:rPr>
                    <w:color w:val="auto"/>
                    <w:lang w:val="nl-NL"/>
                  </w:rPr>
                  <w:t>Telri</w:t>
                </w:r>
                <w:proofErr w:type="spellEnd"/>
                <w:r>
                  <w:rPr>
                    <w:color w:val="auto"/>
                    <w:lang w:val="nl-NL"/>
                  </w:rPr>
                  <w:br/>
                  <w:t xml:space="preserve">Heer </w:t>
                </w:r>
                <w:proofErr w:type="spellStart"/>
                <w:r>
                  <w:rPr>
                    <w:color w:val="auto"/>
                    <w:lang w:val="nl-NL"/>
                  </w:rPr>
                  <w:t>Bokelweg</w:t>
                </w:r>
                <w:proofErr w:type="spellEnd"/>
                <w:r>
                  <w:rPr>
                    <w:color w:val="auto"/>
                    <w:lang w:val="nl-NL"/>
                  </w:rPr>
                  <w:t xml:space="preserve"> 255, 3032 AD Rotterdam</w:t>
                </w:r>
              </w:p>
            </w:sdtContent>
          </w:sdt>
        </w:tc>
        <w:tc>
          <w:tcPr>
            <w:tcW w:w="1666" w:type="pct"/>
            <w:tcBorders>
              <w:bottom w:val="single" w:sz="4" w:space="0" w:color="F79595" w:themeColor="accent1" w:themeTint="99"/>
            </w:tcBorders>
            <w:tcMar>
              <w:bottom w:w="360" w:type="dxa"/>
            </w:tcMar>
          </w:tcPr>
          <w:p w14:paraId="62257537" w14:textId="4DCC94D9" w:rsidR="00407450" w:rsidRPr="00783E50" w:rsidRDefault="00991623" w:rsidP="005E5BF4">
            <w:pPr>
              <w:pStyle w:val="NoSpacing"/>
              <w:ind w:left="0" w:right="0"/>
              <w:rPr>
                <w:lang w:val="nl-NL"/>
              </w:rPr>
            </w:pPr>
            <w:sdt>
              <w:sdtPr>
                <w:rPr>
                  <w:lang w:val="nl-NL"/>
                </w:rPr>
                <w:alias w:val="Client Name"/>
                <w:tag w:val=""/>
                <w:id w:val="1547719949"/>
                <w:placeholder>
                  <w:docPart w:val="54E322E740983840A38A8B71E2E0E2B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526FF6">
                  <w:rPr>
                    <w:lang w:val="nl-NL"/>
                  </w:rPr>
                  <w:t xml:space="preserve">Tacoma </w:t>
                </w:r>
              </w:sdtContent>
            </w:sdt>
          </w:p>
          <w:sdt>
            <w:sdtPr>
              <w:rPr>
                <w:lang w:val="nl-NL"/>
              </w:rPr>
              <w:alias w:val="Client Address"/>
              <w:tag w:val=""/>
              <w:id w:val="926308377"/>
              <w:placeholder>
                <w:docPart w:val="9F808FD0E681AD4097F9F86F5BFEFFAC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:text w:multiLine="1"/>
            </w:sdtPr>
            <w:sdtEndPr/>
            <w:sdtContent>
              <w:p w14:paraId="520E97EB" w14:textId="4CAA0AF0" w:rsidR="00407450" w:rsidRPr="00783E50" w:rsidRDefault="000C637B" w:rsidP="000C637B">
                <w:pPr>
                  <w:pStyle w:val="NoSpacing"/>
                  <w:ind w:left="0" w:right="0"/>
                  <w:rPr>
                    <w:lang w:val="nl-NL"/>
                  </w:rPr>
                </w:pPr>
                <w:r w:rsidRPr="00526FF6">
                  <w:rPr>
                    <w:lang w:val="nl-NL"/>
                  </w:rPr>
                  <w:t xml:space="preserve">Heer </w:t>
                </w:r>
                <w:proofErr w:type="spellStart"/>
                <w:r w:rsidRPr="00526FF6">
                  <w:rPr>
                    <w:lang w:val="nl-NL"/>
                  </w:rPr>
                  <w:t>Bokelweg</w:t>
                </w:r>
                <w:proofErr w:type="spellEnd"/>
                <w:r w:rsidRPr="00526FF6">
                  <w:rPr>
                    <w:lang w:val="nl-NL"/>
                  </w:rPr>
                  <w:t xml:space="preserve"> 255, 3032 AD Rotterdam</w:t>
                </w:r>
              </w:p>
            </w:sdtContent>
          </w:sdt>
        </w:tc>
      </w:tr>
    </w:tbl>
    <w:tbl>
      <w:tblPr>
        <w:tblStyle w:val="TipTable"/>
        <w:tblW w:w="5125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  <w:tblDescription w:val="Services performed by and for"/>
      </w:tblPr>
      <w:tblGrid>
        <w:gridCol w:w="637"/>
        <w:gridCol w:w="8588"/>
      </w:tblGrid>
      <w:tr w:rsidR="00407450" w:rsidRPr="00526FF6" w14:paraId="2C5D65CE" w14:textId="77777777" w:rsidTr="00AB04AA">
        <w:trPr>
          <w:trHeight w:val="2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</w:tcPr>
          <w:p w14:paraId="7D7E9D11" w14:textId="77777777" w:rsidR="00407450" w:rsidRPr="00783E50" w:rsidRDefault="00407450">
            <w:pPr>
              <w:pStyle w:val="Icon"/>
              <w:rPr>
                <w:b/>
                <w:u w:val="double"/>
                <w:lang w:val="nl-NL"/>
              </w:rPr>
            </w:pPr>
          </w:p>
        </w:tc>
        <w:tc>
          <w:tcPr>
            <w:tcW w:w="4655" w:type="pct"/>
            <w:shd w:val="clear" w:color="auto" w:fill="E4E3E2" w:themeFill="background2"/>
          </w:tcPr>
          <w:p w14:paraId="7D5C8544" w14:textId="002F192A" w:rsidR="00407450" w:rsidRPr="00783E50" w:rsidRDefault="00093B5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 w:rsidRPr="00783E50">
              <w:rPr>
                <w:b/>
                <w:lang w:val="nl-NL"/>
              </w:rPr>
              <w:t>Beste</w:t>
            </w:r>
            <w:r w:rsidR="00256F30">
              <w:rPr>
                <w:b/>
                <w:lang w:val="nl-NL"/>
              </w:rPr>
              <w:t xml:space="preserve"> </w:t>
            </w:r>
            <w:r w:rsidR="00526FF6">
              <w:rPr>
                <w:b/>
                <w:lang w:val="nl-NL"/>
              </w:rPr>
              <w:t>Tacoma</w:t>
            </w:r>
          </w:p>
          <w:p w14:paraId="617177B7" w14:textId="77777777" w:rsidR="008C1E02" w:rsidRPr="00783E50" w:rsidRDefault="00E1676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 w:rsidRPr="00783E50">
              <w:rPr>
                <w:b/>
                <w:lang w:val="nl-NL"/>
              </w:rPr>
              <w:t xml:space="preserve">Bij het tekenen van deze </w:t>
            </w:r>
            <w:r w:rsidR="00546CAC">
              <w:rPr>
                <w:b/>
                <w:lang w:val="nl-NL"/>
              </w:rPr>
              <w:t xml:space="preserve">offerte, gaat </w:t>
            </w:r>
            <w:r w:rsidRPr="00783E50">
              <w:rPr>
                <w:b/>
                <w:lang w:val="nl-NL"/>
              </w:rPr>
              <w:t>u</w:t>
            </w:r>
            <w:r w:rsidR="00546CAC">
              <w:rPr>
                <w:b/>
                <w:lang w:val="nl-NL"/>
              </w:rPr>
              <w:t xml:space="preserve"> akkoord </w:t>
            </w:r>
            <w:r w:rsidR="00546CAC" w:rsidRPr="00783E50">
              <w:rPr>
                <w:b/>
                <w:lang w:val="nl-NL"/>
              </w:rPr>
              <w:t>de</w:t>
            </w:r>
            <w:r w:rsidRPr="00783E50">
              <w:rPr>
                <w:b/>
                <w:lang w:val="nl-NL"/>
              </w:rPr>
              <w:t xml:space="preserve"> volgende overeenkomsten:</w:t>
            </w:r>
          </w:p>
          <w:p w14:paraId="590A849D" w14:textId="77777777" w:rsidR="00A961F8" w:rsidRPr="00783E50" w:rsidRDefault="00A961F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 w:rsidRPr="00783E50">
              <w:rPr>
                <w:b/>
                <w:lang w:val="nl-NL"/>
              </w:rPr>
              <w:t>- Na het ondertekenen van de</w:t>
            </w:r>
            <w:r w:rsidR="00093B53" w:rsidRPr="00783E50">
              <w:rPr>
                <w:b/>
                <w:lang w:val="nl-NL"/>
              </w:rPr>
              <w:t>ze offerte kunnen er tijdens het maken</w:t>
            </w:r>
            <w:r w:rsidR="00200025" w:rsidRPr="00783E50">
              <w:rPr>
                <w:b/>
                <w:lang w:val="nl-NL"/>
              </w:rPr>
              <w:t xml:space="preserve"> van de website </w:t>
            </w:r>
            <w:r w:rsidR="00DC2C5D" w:rsidRPr="00783E50">
              <w:rPr>
                <w:b/>
                <w:lang w:val="nl-NL"/>
              </w:rPr>
              <w:t xml:space="preserve">kunnen er geen grote verandering plaats </w:t>
            </w:r>
            <w:r w:rsidR="005E6887" w:rsidRPr="00783E50">
              <w:rPr>
                <w:b/>
                <w:lang w:val="nl-NL"/>
              </w:rPr>
              <w:t>vinden.</w:t>
            </w:r>
            <w:r w:rsidR="005E6887">
              <w:rPr>
                <w:b/>
                <w:lang w:val="nl-NL"/>
              </w:rPr>
              <w:t xml:space="preserve"> (</w:t>
            </w:r>
            <w:r w:rsidR="00FE4647">
              <w:rPr>
                <w:b/>
                <w:lang w:val="nl-NL"/>
              </w:rPr>
              <w:t>Akkoord met de IPP</w:t>
            </w:r>
            <w:r w:rsidR="005E6887">
              <w:rPr>
                <w:b/>
                <w:lang w:val="nl-NL"/>
              </w:rPr>
              <w:t>)</w:t>
            </w:r>
          </w:p>
          <w:p w14:paraId="038E72C6" w14:textId="58A47368" w:rsidR="00A961F8" w:rsidRDefault="00A961F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 w:rsidRPr="00783E50">
              <w:rPr>
                <w:b/>
                <w:lang w:val="nl-NL"/>
              </w:rPr>
              <w:t>-</w:t>
            </w:r>
            <w:r w:rsidR="00093B53" w:rsidRPr="00783E50">
              <w:rPr>
                <w:b/>
                <w:lang w:val="nl-NL"/>
              </w:rPr>
              <w:t xml:space="preserve"> </w:t>
            </w:r>
            <w:r w:rsidR="00920254">
              <w:rPr>
                <w:b/>
                <w:lang w:val="nl-NL"/>
              </w:rPr>
              <w:t xml:space="preserve">Wij vragen om minimaal een 6 als eindcijfer te krijgen </w:t>
            </w:r>
          </w:p>
          <w:p w14:paraId="0AD5D373" w14:textId="77777777" w:rsidR="005E6887" w:rsidRDefault="005E6887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>-Bij het te laat leveren, zullen e</w:t>
            </w:r>
            <w:r w:rsidR="00AD031C">
              <w:rPr>
                <w:b/>
                <w:lang w:val="nl-NL"/>
              </w:rPr>
              <w:t>r punten er afgehaald worden. (0.5</w:t>
            </w:r>
            <w:r>
              <w:rPr>
                <w:b/>
                <w:lang w:val="nl-NL"/>
              </w:rPr>
              <w:t xml:space="preserve"> punt per week)</w:t>
            </w:r>
          </w:p>
          <w:p w14:paraId="481D9B20" w14:textId="77777777" w:rsidR="0059770B" w:rsidRDefault="0059770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- U gaat akkoord met de eisen  </w:t>
            </w:r>
          </w:p>
          <w:p w14:paraId="32D4E4E1" w14:textId="77777777" w:rsidR="005F2693" w:rsidRPr="00783E50" w:rsidRDefault="005F2693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-Als er extra’s worden uitgevoerd en werkend wordt </w:t>
            </w:r>
            <w:r w:rsidR="00EF603D">
              <w:rPr>
                <w:b/>
                <w:lang w:val="nl-NL"/>
              </w:rPr>
              <w:t>het</w:t>
            </w:r>
            <w:r>
              <w:rPr>
                <w:b/>
                <w:lang w:val="nl-NL"/>
              </w:rPr>
              <w:t xml:space="preserve"> cijfer verhoogt bij 1 punt</w:t>
            </w:r>
          </w:p>
        </w:tc>
      </w:tr>
    </w:tbl>
    <w:p w14:paraId="1766CFC0" w14:textId="77777777" w:rsidR="007B2B3C" w:rsidRDefault="007B2B3C" w:rsidP="007B2B3C">
      <w:pPr>
        <w:rPr>
          <w:lang w:val="nl-NL"/>
        </w:rPr>
      </w:pPr>
      <w:r>
        <w:rPr>
          <w:lang w:val="nl-NL"/>
        </w:rPr>
        <w:t>Geachte klant,</w:t>
      </w:r>
    </w:p>
    <w:p w14:paraId="5E3CC819" w14:textId="77777777" w:rsidR="007B2B3C" w:rsidRDefault="007B2B3C" w:rsidP="007B2B3C">
      <w:pPr>
        <w:rPr>
          <w:lang w:val="nl-NL"/>
        </w:rPr>
      </w:pPr>
      <w:r>
        <w:rPr>
          <w:lang w:val="nl-NL"/>
        </w:rPr>
        <w:t xml:space="preserve">Wij zijn met elkaar overeengekomen dat wij voor u een game en een website ontwikkelen. Bij de ontwikkeling van de game zullen wij een zelfde </w:t>
      </w:r>
      <w:proofErr w:type="spellStart"/>
      <w:r>
        <w:rPr>
          <w:lang w:val="nl-NL"/>
        </w:rPr>
        <w:t>style</w:t>
      </w:r>
      <w:proofErr w:type="spellEnd"/>
      <w:r>
        <w:rPr>
          <w:lang w:val="nl-NL"/>
        </w:rPr>
        <w:t xml:space="preserve"> hanteren op de website zoals ook in de game. De game stellen wij via de </w:t>
      </w:r>
      <w:proofErr w:type="spellStart"/>
      <w:r>
        <w:rPr>
          <w:lang w:val="nl-NL"/>
        </w:rPr>
        <w:t>wensite</w:t>
      </w:r>
      <w:proofErr w:type="spellEnd"/>
      <w:r>
        <w:rPr>
          <w:lang w:val="nl-NL"/>
        </w:rPr>
        <w:t xml:space="preserve"> beschikbaar en kan door iedereen online worden gespeeld. Op de website kunt u ook inloggen om vervolgens artikelen te kopen. Deze artikelen kunnen door de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 xml:space="preserve"> worden onderhouden.</w:t>
      </w:r>
    </w:p>
    <w:p w14:paraId="5CD54EA2" w14:textId="77777777" w:rsidR="007B2B3C" w:rsidRPr="007B2B3C" w:rsidRDefault="007B2B3C" w:rsidP="007B2B3C">
      <w:pPr>
        <w:rPr>
          <w:lang w:val="nl-NL"/>
        </w:rPr>
      </w:pPr>
      <w:r>
        <w:rPr>
          <w:lang w:val="nl-NL"/>
        </w:rPr>
        <w:t>Onderstaand de eisen zoals u die heeft gesteld:</w:t>
      </w:r>
    </w:p>
    <w:p w14:paraId="2FA9ED05" w14:textId="77777777" w:rsidR="006A3093" w:rsidRDefault="006A3093" w:rsidP="007367D5">
      <w:pPr>
        <w:pStyle w:val="FormHeading"/>
        <w:ind w:left="720"/>
        <w:rPr>
          <w:lang w:val="nl-NL"/>
        </w:rPr>
      </w:pPr>
    </w:p>
    <w:p w14:paraId="24F6A0C0" w14:textId="77777777" w:rsidR="006A3093" w:rsidRDefault="006A3093" w:rsidP="007367D5">
      <w:pPr>
        <w:pStyle w:val="FormHeading"/>
        <w:ind w:left="720"/>
        <w:rPr>
          <w:lang w:val="nl-NL"/>
        </w:rPr>
      </w:pPr>
    </w:p>
    <w:p w14:paraId="2481A79D" w14:textId="77777777" w:rsidR="006A3093" w:rsidRDefault="006A3093" w:rsidP="007367D5">
      <w:pPr>
        <w:pStyle w:val="FormHeading"/>
        <w:ind w:left="720"/>
        <w:rPr>
          <w:lang w:val="nl-NL"/>
        </w:rPr>
      </w:pPr>
    </w:p>
    <w:p w14:paraId="1D07FEEA" w14:textId="77777777" w:rsidR="006A3093" w:rsidRDefault="006A3093" w:rsidP="007367D5">
      <w:pPr>
        <w:pStyle w:val="FormHeading"/>
        <w:ind w:left="720"/>
        <w:rPr>
          <w:lang w:val="nl-NL"/>
        </w:rPr>
      </w:pPr>
    </w:p>
    <w:p w14:paraId="56CB186B" w14:textId="77777777" w:rsidR="006A3093" w:rsidRDefault="006A3093" w:rsidP="007367D5">
      <w:pPr>
        <w:pStyle w:val="FormHeading"/>
        <w:ind w:left="720"/>
        <w:rPr>
          <w:lang w:val="nl-NL"/>
        </w:rPr>
      </w:pPr>
    </w:p>
    <w:p w14:paraId="4874B0AA" w14:textId="77777777" w:rsidR="006A3093" w:rsidRDefault="006A3093" w:rsidP="007367D5">
      <w:pPr>
        <w:pStyle w:val="FormHeading"/>
        <w:ind w:left="720"/>
        <w:rPr>
          <w:lang w:val="nl-NL"/>
        </w:rPr>
      </w:pPr>
    </w:p>
    <w:p w14:paraId="3FAA43E6" w14:textId="77777777" w:rsidR="006A3093" w:rsidRDefault="006A3093" w:rsidP="007367D5">
      <w:pPr>
        <w:pStyle w:val="FormHeading"/>
        <w:ind w:left="720"/>
        <w:rPr>
          <w:lang w:val="nl-NL"/>
        </w:rPr>
      </w:pPr>
    </w:p>
    <w:p w14:paraId="01FB95BE" w14:textId="77777777" w:rsidR="006A3093" w:rsidRDefault="006A3093" w:rsidP="007367D5">
      <w:pPr>
        <w:pStyle w:val="FormHeading"/>
        <w:ind w:left="720"/>
        <w:rPr>
          <w:lang w:val="nl-NL"/>
        </w:rPr>
      </w:pPr>
    </w:p>
    <w:p w14:paraId="7E3677BC" w14:textId="77777777" w:rsidR="007367D5" w:rsidRDefault="007367D5" w:rsidP="007367D5">
      <w:pPr>
        <w:pStyle w:val="FormHeading"/>
        <w:ind w:left="720"/>
        <w:rPr>
          <w:lang w:val="nl-NL"/>
        </w:rPr>
      </w:pPr>
      <w:r>
        <w:rPr>
          <w:lang w:val="nl-NL"/>
        </w:rPr>
        <w:lastRenderedPageBreak/>
        <w:t>Eisen</w:t>
      </w:r>
    </w:p>
    <w:p w14:paraId="0A9C742A" w14:textId="7F8D3A2D" w:rsidR="0059770B" w:rsidRDefault="00920254" w:rsidP="0059770B">
      <w:pPr>
        <w:pStyle w:val="FormHeading"/>
        <w:numPr>
          <w:ilvl w:val="0"/>
          <w:numId w:val="5"/>
        </w:numPr>
        <w:rPr>
          <w:rFonts w:asciiTheme="minorHAnsi" w:eastAsiaTheme="minorEastAsia" w:hAnsiTheme="minorHAnsi" w:cstheme="minorBidi"/>
          <w:color w:val="4C483D" w:themeColor="text2"/>
          <w:lang w:val="nl-NL"/>
        </w:rPr>
      </w:pPr>
      <w:r>
        <w:rPr>
          <w:rFonts w:asciiTheme="minorHAnsi" w:eastAsiaTheme="minorEastAsia" w:hAnsiTheme="minorHAnsi" w:cstheme="minorBidi"/>
          <w:color w:val="4C483D" w:themeColor="text2"/>
          <w:lang w:val="nl-NL"/>
        </w:rPr>
        <w:t>De website wordt door de programmeurs gemaakt.</w:t>
      </w:r>
    </w:p>
    <w:p w14:paraId="2F213551" w14:textId="1FF33E38" w:rsidR="005F2693" w:rsidRDefault="005F2693" w:rsidP="005F2693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Je kan inlogen me</w:t>
      </w:r>
      <w:r w:rsidR="00920254">
        <w:rPr>
          <w:lang w:val="nl-NL"/>
        </w:rPr>
        <w:t>t een login system.</w:t>
      </w:r>
    </w:p>
    <w:p w14:paraId="280737E6" w14:textId="5E3CC462" w:rsidR="005F2693" w:rsidRPr="00920254" w:rsidRDefault="00526FF6" w:rsidP="005F2693">
      <w:pPr>
        <w:pStyle w:val="ListParagraph"/>
        <w:numPr>
          <w:ilvl w:val="0"/>
          <w:numId w:val="5"/>
        </w:numPr>
        <w:rPr>
          <w:b/>
          <w:u w:val="single"/>
          <w:lang w:val="nl-NL"/>
        </w:rPr>
      </w:pPr>
      <w:r>
        <w:rPr>
          <w:lang w:val="nl-NL"/>
        </w:rPr>
        <w:t>Je kunt producten kopen.</w:t>
      </w:r>
    </w:p>
    <w:p w14:paraId="2CEBE04E" w14:textId="5CCC1C96" w:rsidR="00526FF6" w:rsidRDefault="00526FF6" w:rsidP="00920254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 xml:space="preserve"> kan producten toevoegen.</w:t>
      </w:r>
    </w:p>
    <w:p w14:paraId="30ABF1B2" w14:textId="21D2BEBB" w:rsidR="005F2693" w:rsidRDefault="00920254" w:rsidP="00920254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De leerling krijgt zijn kaart via email als hij een kaart succesvol heeft gekocht en betaald.</w:t>
      </w:r>
    </w:p>
    <w:p w14:paraId="3E03B7AB" w14:textId="5F7B74CD" w:rsidR="006A3093" w:rsidRDefault="00526FF6" w:rsidP="00920254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Betaal systeem.</w:t>
      </w:r>
    </w:p>
    <w:p w14:paraId="1E3CC380" w14:textId="029A37D9" w:rsidR="00526FF6" w:rsidRPr="00721C20" w:rsidRDefault="00526FF6" w:rsidP="00920254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Trailer zetten van de game op de website.</w:t>
      </w:r>
      <w:bookmarkStart w:id="0" w:name="_GoBack"/>
      <w:bookmarkEnd w:id="0"/>
    </w:p>
    <w:p w14:paraId="4F63FDD9" w14:textId="77777777" w:rsidR="005F2693" w:rsidRDefault="005F2693" w:rsidP="005F2693">
      <w:pPr>
        <w:pStyle w:val="ListParagraph"/>
        <w:rPr>
          <w:lang w:val="nl-NL"/>
        </w:rPr>
      </w:pPr>
      <w:r>
        <w:rPr>
          <w:lang w:val="nl-NL"/>
        </w:rPr>
        <w:t>EXTRA:</w:t>
      </w:r>
    </w:p>
    <w:p w14:paraId="4A0E52E9" w14:textId="08A0C421" w:rsidR="005F2693" w:rsidRDefault="006A3093" w:rsidP="005F2693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Forum</w:t>
      </w:r>
      <w:r w:rsidR="00526FF6">
        <w:rPr>
          <w:lang w:val="nl-NL"/>
        </w:rPr>
        <w:t>.</w:t>
      </w:r>
    </w:p>
    <w:p w14:paraId="228F8FC2" w14:textId="77777777" w:rsidR="002F77FF" w:rsidRDefault="002F77FF" w:rsidP="005F2693">
      <w:pPr>
        <w:pStyle w:val="ListParagraph"/>
        <w:numPr>
          <w:ilvl w:val="0"/>
          <w:numId w:val="5"/>
        </w:numPr>
        <w:rPr>
          <w:lang w:val="nl-NL"/>
        </w:rPr>
      </w:pPr>
      <w:r>
        <w:rPr>
          <w:lang w:val="nl-NL"/>
        </w:rPr>
        <w:t>Korting code laten werken</w:t>
      </w:r>
      <w:r w:rsidR="00597A0F">
        <w:rPr>
          <w:lang w:val="nl-NL"/>
        </w:rPr>
        <w:t xml:space="preserve"> als je de game hebt afgemaakt.</w:t>
      </w:r>
    </w:p>
    <w:p w14:paraId="788ADA84" w14:textId="77777777" w:rsidR="005F2693" w:rsidRPr="005F2693" w:rsidRDefault="005F2693" w:rsidP="002F77FF">
      <w:pPr>
        <w:pStyle w:val="ListParagraph"/>
        <w:rPr>
          <w:lang w:val="nl-NL"/>
        </w:rPr>
      </w:pPr>
    </w:p>
    <w:p w14:paraId="01EE0061" w14:textId="77777777" w:rsidR="0059770B" w:rsidRDefault="0059770B" w:rsidP="00572CEF">
      <w:pPr>
        <w:pStyle w:val="FormHeading"/>
        <w:rPr>
          <w:lang w:val="nl-NL"/>
        </w:rPr>
      </w:pPr>
    </w:p>
    <w:p w14:paraId="2291379F" w14:textId="77777777" w:rsidR="00EF603D" w:rsidRDefault="00EF603D" w:rsidP="00572CEF">
      <w:pPr>
        <w:pStyle w:val="FormHeading"/>
        <w:rPr>
          <w:lang w:val="nl-NL"/>
        </w:rPr>
      </w:pPr>
      <w:r>
        <w:rPr>
          <w:lang w:val="nl-NL"/>
        </w:rPr>
        <w:br/>
      </w:r>
    </w:p>
    <w:p w14:paraId="380F92F3" w14:textId="77777777" w:rsidR="00572CEF" w:rsidRDefault="003E5E14" w:rsidP="007B2B3C">
      <w:pPr>
        <w:pStyle w:val="Name"/>
        <w:rPr>
          <w:lang w:val="nl-NL"/>
        </w:rPr>
      </w:pPr>
      <w:r w:rsidRPr="00783E50">
        <w:rPr>
          <w:lang w:val="nl-NL"/>
        </w:rPr>
        <w:t>Prijs</w:t>
      </w:r>
    </w:p>
    <w:p w14:paraId="488549FF" w14:textId="77777777" w:rsidR="007B2B3C" w:rsidRDefault="007B2B3C" w:rsidP="007B2B3C">
      <w:pPr>
        <w:rPr>
          <w:lang w:val="nl-NL"/>
        </w:rPr>
      </w:pPr>
      <w:r>
        <w:rPr>
          <w:lang w:val="nl-NL"/>
        </w:rPr>
        <w:t>Onderstaande prijs komen wij met elkaar overeen:</w:t>
      </w:r>
    </w:p>
    <w:tbl>
      <w:tblPr>
        <w:tblStyle w:val="TableGrid"/>
        <w:tblW w:w="9084" w:type="dxa"/>
        <w:tblLook w:val="04A0" w:firstRow="1" w:lastRow="0" w:firstColumn="1" w:lastColumn="0" w:noHBand="0" w:noVBand="1"/>
      </w:tblPr>
      <w:tblGrid>
        <w:gridCol w:w="2154"/>
        <w:gridCol w:w="824"/>
        <w:gridCol w:w="3053"/>
        <w:gridCol w:w="3053"/>
      </w:tblGrid>
      <w:tr w:rsidR="007B2B3C" w14:paraId="0E8EEEED" w14:textId="77777777" w:rsidTr="00526FF6">
        <w:trPr>
          <w:trHeight w:val="327"/>
        </w:trPr>
        <w:tc>
          <w:tcPr>
            <w:tcW w:w="2154" w:type="dxa"/>
          </w:tcPr>
          <w:p w14:paraId="3C748DAF" w14:textId="77777777" w:rsidR="007B2B3C" w:rsidRDefault="007B2B3C" w:rsidP="007B2B3C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824" w:type="dxa"/>
          </w:tcPr>
          <w:p w14:paraId="5E6C4871" w14:textId="77777777" w:rsidR="007B2B3C" w:rsidRPr="00783E50" w:rsidRDefault="007B2B3C" w:rsidP="007B2B3C">
            <w:pPr>
              <w:rPr>
                <w:lang w:val="nl-NL"/>
              </w:rPr>
            </w:pPr>
            <w:r>
              <w:rPr>
                <w:lang w:val="nl-NL"/>
              </w:rPr>
              <w:t>Tarief</w:t>
            </w:r>
          </w:p>
        </w:tc>
        <w:tc>
          <w:tcPr>
            <w:tcW w:w="3053" w:type="dxa"/>
          </w:tcPr>
          <w:p w14:paraId="7B23F708" w14:textId="77777777" w:rsidR="007B2B3C" w:rsidRDefault="007B2B3C" w:rsidP="007B2B3C">
            <w:pPr>
              <w:rPr>
                <w:lang w:val="nl-NL"/>
              </w:rPr>
            </w:pPr>
            <w:r>
              <w:rPr>
                <w:lang w:val="nl-NL"/>
              </w:rPr>
              <w:t>Aantal</w:t>
            </w:r>
          </w:p>
        </w:tc>
        <w:tc>
          <w:tcPr>
            <w:tcW w:w="3053" w:type="dxa"/>
          </w:tcPr>
          <w:p w14:paraId="2DC8E1E6" w14:textId="77777777" w:rsidR="007B2B3C" w:rsidRDefault="007B2B3C" w:rsidP="007B2B3C">
            <w:pPr>
              <w:rPr>
                <w:lang w:val="nl-NL"/>
              </w:rPr>
            </w:pPr>
            <w:r>
              <w:rPr>
                <w:lang w:val="nl-NL"/>
              </w:rPr>
              <w:t>Subtotaal</w:t>
            </w:r>
          </w:p>
        </w:tc>
      </w:tr>
      <w:tr w:rsidR="007B2B3C" w14:paraId="0C3EAFCF" w14:textId="77777777" w:rsidTr="00526FF6">
        <w:trPr>
          <w:trHeight w:val="309"/>
        </w:trPr>
        <w:tc>
          <w:tcPr>
            <w:tcW w:w="2154" w:type="dxa"/>
          </w:tcPr>
          <w:p w14:paraId="1C70C0AF" w14:textId="77777777" w:rsidR="007B2B3C" w:rsidRDefault="007B2B3C" w:rsidP="007B2B3C">
            <w:pPr>
              <w:rPr>
                <w:lang w:val="nl-NL"/>
              </w:rPr>
            </w:pPr>
            <w:r>
              <w:rPr>
                <w:lang w:val="nl-NL"/>
              </w:rPr>
              <w:t>Uurtarief</w:t>
            </w:r>
          </w:p>
        </w:tc>
        <w:tc>
          <w:tcPr>
            <w:tcW w:w="824" w:type="dxa"/>
          </w:tcPr>
          <w:p w14:paraId="2C9CB119" w14:textId="77777777" w:rsidR="007B2B3C" w:rsidRDefault="007B2B3C" w:rsidP="007B2B3C">
            <w:pPr>
              <w:rPr>
                <w:lang w:val="nl-NL"/>
              </w:rPr>
            </w:pPr>
            <w:r w:rsidRPr="00783E50">
              <w:rPr>
                <w:lang w:val="nl-NL"/>
              </w:rPr>
              <w:t>€</w:t>
            </w:r>
            <w:r>
              <w:rPr>
                <w:lang w:val="nl-NL"/>
              </w:rPr>
              <w:t xml:space="preserve"> 200,-</w:t>
            </w:r>
          </w:p>
        </w:tc>
        <w:tc>
          <w:tcPr>
            <w:tcW w:w="3053" w:type="dxa"/>
          </w:tcPr>
          <w:p w14:paraId="1242D66A" w14:textId="77777777" w:rsidR="007B2B3C" w:rsidRDefault="007B2B3C" w:rsidP="007B2B3C">
            <w:pPr>
              <w:rPr>
                <w:lang w:val="nl-NL"/>
              </w:rPr>
            </w:pPr>
            <w:r>
              <w:rPr>
                <w:lang w:val="nl-NL"/>
              </w:rPr>
              <w:t>42,5 uur voor Website</w:t>
            </w:r>
          </w:p>
        </w:tc>
        <w:tc>
          <w:tcPr>
            <w:tcW w:w="3053" w:type="dxa"/>
          </w:tcPr>
          <w:p w14:paraId="29285B2E" w14:textId="2E6F0822" w:rsidR="007B2B3C" w:rsidRDefault="007B2B3C" w:rsidP="007B2B3C">
            <w:pPr>
              <w:rPr>
                <w:lang w:val="nl-NL"/>
              </w:rPr>
            </w:pPr>
            <w:r w:rsidRPr="00783E50">
              <w:rPr>
                <w:lang w:val="nl-NL"/>
              </w:rPr>
              <w:t>€</w:t>
            </w:r>
            <w:r>
              <w:rPr>
                <w:lang w:val="nl-NL"/>
              </w:rPr>
              <w:t xml:space="preserve"> </w:t>
            </w:r>
            <w:r w:rsidR="00526FF6">
              <w:rPr>
                <w:lang w:val="nl-NL"/>
              </w:rPr>
              <w:t>75</w:t>
            </w:r>
            <w:r>
              <w:rPr>
                <w:lang w:val="nl-NL"/>
              </w:rPr>
              <w:t>00,- (</w:t>
            </w:r>
            <w:r w:rsidR="00526FF6">
              <w:rPr>
                <w:lang w:val="nl-NL"/>
              </w:rPr>
              <w:t>7.5</w:t>
            </w:r>
            <w:r>
              <w:rPr>
                <w:lang w:val="nl-NL"/>
              </w:rPr>
              <w:t xml:space="preserve"> Web)</w:t>
            </w:r>
          </w:p>
        </w:tc>
      </w:tr>
      <w:tr w:rsidR="007B2B3C" w14:paraId="06AE2963" w14:textId="77777777" w:rsidTr="00526FF6">
        <w:trPr>
          <w:trHeight w:val="327"/>
        </w:trPr>
        <w:tc>
          <w:tcPr>
            <w:tcW w:w="2154" w:type="dxa"/>
          </w:tcPr>
          <w:p w14:paraId="1A511797" w14:textId="77777777" w:rsidR="007B2B3C" w:rsidRDefault="007B2B3C" w:rsidP="007B2B3C">
            <w:pPr>
              <w:rPr>
                <w:lang w:val="nl-NL"/>
              </w:rPr>
            </w:pPr>
          </w:p>
        </w:tc>
        <w:tc>
          <w:tcPr>
            <w:tcW w:w="824" w:type="dxa"/>
          </w:tcPr>
          <w:p w14:paraId="3402B2B4" w14:textId="77777777" w:rsidR="007B2B3C" w:rsidRDefault="007B2B3C" w:rsidP="007B2B3C">
            <w:pPr>
              <w:rPr>
                <w:lang w:val="nl-NL"/>
              </w:rPr>
            </w:pPr>
          </w:p>
        </w:tc>
        <w:tc>
          <w:tcPr>
            <w:tcW w:w="3053" w:type="dxa"/>
          </w:tcPr>
          <w:p w14:paraId="668E7BBB" w14:textId="77777777" w:rsidR="007B2B3C" w:rsidRDefault="007B2B3C" w:rsidP="007B2B3C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  <w:tc>
          <w:tcPr>
            <w:tcW w:w="3053" w:type="dxa"/>
          </w:tcPr>
          <w:p w14:paraId="032D94B2" w14:textId="6D65D278" w:rsidR="007B2B3C" w:rsidRDefault="007B2B3C" w:rsidP="007B2B3C">
            <w:pPr>
              <w:rPr>
                <w:lang w:val="nl-NL"/>
              </w:rPr>
            </w:pPr>
            <w:r w:rsidRPr="00783E50">
              <w:rPr>
                <w:lang w:val="nl-NL"/>
              </w:rPr>
              <w:t>€</w:t>
            </w:r>
            <w:r>
              <w:rPr>
                <w:lang w:val="nl-NL"/>
              </w:rPr>
              <w:t xml:space="preserve"> </w:t>
            </w:r>
            <w:r w:rsidR="00526FF6">
              <w:rPr>
                <w:lang w:val="nl-NL"/>
              </w:rPr>
              <w:t>7700,-</w:t>
            </w:r>
          </w:p>
        </w:tc>
      </w:tr>
    </w:tbl>
    <w:p w14:paraId="627681B3" w14:textId="77777777" w:rsidR="007B2B3C" w:rsidRPr="002F77FF" w:rsidRDefault="007B2B3C" w:rsidP="007B2B3C">
      <w:pPr>
        <w:rPr>
          <w:lang w:val="nl-NL"/>
        </w:rPr>
      </w:pPr>
    </w:p>
    <w:p w14:paraId="775A8C7A" w14:textId="77777777" w:rsidR="002C24BD" w:rsidRPr="00783E50" w:rsidRDefault="00B262F7">
      <w:pPr>
        <w:rPr>
          <w:lang w:val="nl-NL"/>
        </w:rPr>
      </w:pPr>
      <w:r w:rsidRPr="00783E50">
        <w:rPr>
          <w:lang w:val="nl-NL"/>
        </w:rPr>
        <w:t>U kunt ons altijd bereiken via</w:t>
      </w:r>
      <w:r w:rsidR="009D5CEE" w:rsidRPr="00783E50">
        <w:rPr>
          <w:lang w:val="nl-NL"/>
        </w:rPr>
        <w:t xml:space="preserve"> </w:t>
      </w:r>
      <w:r w:rsidR="00256F30">
        <w:rPr>
          <w:lang w:val="nl-NL"/>
        </w:rPr>
        <w:t>81315@glr.nl</w:t>
      </w:r>
    </w:p>
    <w:p w14:paraId="67CC1AC8" w14:textId="6E26D664" w:rsidR="00EF603D" w:rsidRDefault="009B19E3" w:rsidP="007B2B3C">
      <w:pPr>
        <w:rPr>
          <w:lang w:val="nl-NL"/>
        </w:rPr>
      </w:pPr>
      <w:r w:rsidRPr="00783E50">
        <w:rPr>
          <w:lang w:val="nl-NL"/>
        </w:rPr>
        <w:t>De Website Zal opgeleverd woorden op</w:t>
      </w:r>
      <w:r w:rsidR="00A86655" w:rsidRPr="00783E50">
        <w:rPr>
          <w:lang w:val="nl-NL"/>
        </w:rPr>
        <w:t xml:space="preserve">: </w:t>
      </w:r>
      <w:sdt>
        <w:sdtPr>
          <w:rPr>
            <w:lang w:val="nl-NL"/>
          </w:rPr>
          <w:alias w:val="Date"/>
          <w:tag w:val="Date"/>
          <w:id w:val="-1810395095"/>
          <w:placeholder>
            <w:docPart w:val="125864BD94E8434D8A4846C866A99223"/>
          </w:placeholder>
          <w:date w:fullDate="2019-05-0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526FF6" w:rsidRPr="00526FF6">
            <w:rPr>
              <w:lang w:val="nl-NL"/>
            </w:rPr>
            <w:t>May 6, 2019</w:t>
          </w:r>
        </w:sdtContent>
      </w:sdt>
    </w:p>
    <w:p w14:paraId="1C2C4B3E" w14:textId="77777777" w:rsidR="00EF603D" w:rsidRDefault="00EF603D">
      <w:pPr>
        <w:pStyle w:val="Heading1"/>
        <w:rPr>
          <w:lang w:val="nl-NL"/>
        </w:rPr>
      </w:pPr>
    </w:p>
    <w:p w14:paraId="6A4F422B" w14:textId="77777777" w:rsidR="00EF603D" w:rsidRDefault="00EF603D">
      <w:pPr>
        <w:pStyle w:val="Heading1"/>
        <w:rPr>
          <w:lang w:val="nl-NL"/>
        </w:rPr>
      </w:pPr>
    </w:p>
    <w:p w14:paraId="7DAA51BF" w14:textId="77777777" w:rsidR="00407450" w:rsidRPr="00783E50" w:rsidRDefault="009B19E3">
      <w:pPr>
        <w:pStyle w:val="Heading1"/>
        <w:rPr>
          <w:lang w:val="nl-NL"/>
        </w:rPr>
      </w:pPr>
      <w:r w:rsidRPr="00783E50">
        <w:rPr>
          <w:lang w:val="nl-NL"/>
        </w:rPr>
        <w:t>Handtekeningen</w:t>
      </w:r>
    </w:p>
    <w:tbl>
      <w:tblPr>
        <w:tblStyle w:val="TipTable"/>
        <w:tblW w:w="5014" w:type="pct"/>
        <w:shd w:val="clear" w:color="auto" w:fill="E4E3E2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23"/>
        <w:gridCol w:w="8402"/>
      </w:tblGrid>
      <w:tr w:rsidR="00407450" w:rsidRPr="00526FF6" w14:paraId="35EFE7E7" w14:textId="77777777" w:rsidTr="00B262F7">
        <w:trPr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4E3E2" w:themeFill="background2"/>
            <w:vAlign w:val="center"/>
          </w:tcPr>
          <w:p w14:paraId="0A0EFC55" w14:textId="77777777" w:rsidR="00407450" w:rsidRPr="00783E50" w:rsidRDefault="00407450" w:rsidP="002C355B">
            <w:pPr>
              <w:pStyle w:val="NoSpacing"/>
              <w:jc w:val="left"/>
              <w:rPr>
                <w:lang w:val="nl-NL"/>
              </w:rPr>
            </w:pPr>
          </w:p>
        </w:tc>
        <w:tc>
          <w:tcPr>
            <w:tcW w:w="4655" w:type="pct"/>
            <w:shd w:val="clear" w:color="auto" w:fill="E4E3E2" w:themeFill="background2"/>
            <w:vAlign w:val="center"/>
          </w:tcPr>
          <w:p w14:paraId="7BF30ABD" w14:textId="77777777" w:rsidR="002C355B" w:rsidRPr="00783E50" w:rsidRDefault="002C355B" w:rsidP="00AB04A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83E50">
              <w:rPr>
                <w:lang w:val="nl-NL"/>
              </w:rPr>
              <w:t xml:space="preserve">Handtekening </w:t>
            </w:r>
            <w:r w:rsidR="00AB04AA">
              <w:rPr>
                <w:lang w:val="nl-NL"/>
              </w:rPr>
              <w:t xml:space="preserve">De aquarium </w:t>
            </w:r>
            <w:r w:rsidR="00256F30">
              <w:rPr>
                <w:lang w:val="nl-NL"/>
              </w:rPr>
              <w:t>specialist</w:t>
            </w:r>
            <w:r w:rsidR="00256F30" w:rsidRPr="00783E50">
              <w:rPr>
                <w:lang w:val="nl-NL"/>
              </w:rPr>
              <w:t xml:space="preserve">: </w:t>
            </w:r>
            <w:r w:rsidR="00256F30" w:rsidRPr="00783E50">
              <w:rPr>
                <w:sz w:val="40"/>
                <w:szCs w:val="40"/>
                <w:lang w:val="nl-NL"/>
              </w:rPr>
              <w:t xml:space="preserve"> </w:t>
            </w:r>
            <w:r w:rsidR="00B262F7" w:rsidRPr="00783E50">
              <w:rPr>
                <w:sz w:val="52"/>
                <w:szCs w:val="52"/>
                <w:lang w:val="nl-NL"/>
              </w:rPr>
              <w:t xml:space="preserve">     </w:t>
            </w:r>
            <w:r w:rsidR="00863E83" w:rsidRPr="00783E50">
              <w:rPr>
                <w:sz w:val="52"/>
                <w:szCs w:val="52"/>
                <w:lang w:val="nl-NL"/>
              </w:rPr>
              <w:t xml:space="preserve">       </w:t>
            </w:r>
            <w:r w:rsidR="00D80B22" w:rsidRPr="00783E50">
              <w:rPr>
                <w:sz w:val="52"/>
                <w:szCs w:val="52"/>
                <w:lang w:val="nl-NL"/>
              </w:rPr>
              <w:t xml:space="preserve"> </w:t>
            </w:r>
            <w:r w:rsidR="00B262F7" w:rsidRPr="00783E50">
              <w:rPr>
                <w:lang w:val="nl-NL"/>
              </w:rPr>
              <w:t xml:space="preserve">Handtekening </w:t>
            </w:r>
            <w:r w:rsidR="007455BA" w:rsidRPr="00783E50">
              <w:rPr>
                <w:lang w:val="nl-NL"/>
              </w:rPr>
              <w:t>cliënt</w:t>
            </w:r>
            <w:r w:rsidR="00B262F7" w:rsidRPr="00783E50">
              <w:rPr>
                <w:lang w:val="nl-NL"/>
              </w:rPr>
              <w:t>:</w:t>
            </w:r>
          </w:p>
        </w:tc>
      </w:tr>
    </w:tbl>
    <w:p w14:paraId="4FA04A7B" w14:textId="77777777" w:rsidR="00407450" w:rsidRPr="00783E50" w:rsidRDefault="00407450">
      <w:pPr>
        <w:rPr>
          <w:lang w:val="nl-NL"/>
        </w:rPr>
      </w:pPr>
    </w:p>
    <w:sectPr w:rsidR="00407450" w:rsidRPr="00783E50">
      <w:footerReference w:type="default" r:id="rId12"/>
      <w:pgSz w:w="12240" w:h="15840" w:code="1"/>
      <w:pgMar w:top="1080" w:right="1224" w:bottom="216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8EC79" w14:textId="77777777" w:rsidR="00991623" w:rsidRDefault="00991623">
      <w:pPr>
        <w:spacing w:after="0" w:line="240" w:lineRule="auto"/>
      </w:pPr>
      <w:r>
        <w:separator/>
      </w:r>
    </w:p>
  </w:endnote>
  <w:endnote w:type="continuationSeparator" w:id="0">
    <w:p w14:paraId="11CB0FB6" w14:textId="77777777" w:rsidR="00991623" w:rsidRDefault="00991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E3B69" w14:textId="77777777" w:rsidR="00407450" w:rsidRDefault="009D60B6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C18195" wp14:editId="409516E2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top w:w="72" w:type="dxa"/>
                              <w:left w:w="14" w:type="dxa"/>
                              <w:right w:w="14" w:type="dxa"/>
                            </w:tblCellMar>
                            <w:tblLook w:val="04A0" w:firstRow="1" w:lastRow="0" w:firstColumn="1" w:lastColumn="0" w:noHBand="0" w:noVBand="1"/>
                            <w:tblDescription w:val="Footer info"/>
                          </w:tblPr>
                          <w:tblGrid>
                            <w:gridCol w:w="7830"/>
                            <w:gridCol w:w="1160"/>
                          </w:tblGrid>
                          <w:tr w:rsidR="00407450" w14:paraId="5805F306" w14:textId="77777777">
                            <w:tc>
                              <w:tcPr>
                                <w:tcW w:w="435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14:paraId="0A51CED7" w14:textId="088D03A0" w:rsidR="00407450" w:rsidRDefault="009D60B6">
                                <w:pPr>
                                  <w:pStyle w:val="Footer"/>
                                </w:pPr>
                                <w:r>
                                  <w:t xml:space="preserve">Statement of Work for </w:t>
                                </w:r>
                                <w:sdt>
                                  <w:sdtPr>
                                    <w:alias w:val="Client Name"/>
                                    <w:tag w:val=""/>
                                    <w:id w:val="-1471122458"/>
                                    <w:placeholder>
                                      <w:docPart w:val="54E322E740983840A38A8B71E2E0E2B2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6FF6">
                                      <w:t xml:space="preserve">Tacoma 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  <w:r>
                                  <w:sym w:font="Wingdings" w:char="F0A0"/>
                                </w: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SOW Date"/>
                                    <w:tag w:val=""/>
                                    <w:id w:val="-1882771180"/>
                                    <w:placeholder>
                                      <w:docPart w:val="6C991FC93559D24A8FF1592129C8C934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4-01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26FF6">
                                      <w:t>April 1, 2019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645" w:type="pct"/>
                                <w:tcBorders>
                                  <w:top w:val="single" w:sz="2" w:space="0" w:color="F24F4F" w:themeColor="accent1"/>
                                </w:tcBorders>
                              </w:tcPr>
                              <w:p w14:paraId="7F78CAB8" w14:textId="77777777" w:rsidR="00407450" w:rsidRDefault="009D60B6">
                                <w:pPr>
                                  <w:pStyle w:val="Footer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AA4232">
                                  <w:rPr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77490285" w14:textId="77777777" w:rsidR="00407450" w:rsidRDefault="00407450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C1819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" filled="f" stroked="f" strokeweight=".5pt">
              <v:textbox inset="0,,0">
                <w:txbxContent>
                  <w:tbl>
                    <w:tblPr>
                      <w:tblW w:w="5000" w:type="pct"/>
                      <w:tblCellMar>
                        <w:top w:w="72" w:type="dxa"/>
                        <w:left w:w="14" w:type="dxa"/>
                        <w:right w:w="14" w:type="dxa"/>
                      </w:tblCellMar>
                      <w:tblLook w:val="04A0" w:firstRow="1" w:lastRow="0" w:firstColumn="1" w:lastColumn="0" w:noHBand="0" w:noVBand="1"/>
                      <w:tblDescription w:val="Footer info"/>
                    </w:tblPr>
                    <w:tblGrid>
                      <w:gridCol w:w="7830"/>
                      <w:gridCol w:w="1160"/>
                    </w:tblGrid>
                    <w:tr w:rsidR="00407450" w14:paraId="5805F306" w14:textId="77777777">
                      <w:tc>
                        <w:tcPr>
                          <w:tcW w:w="4355" w:type="pct"/>
                          <w:tcBorders>
                            <w:top w:val="single" w:sz="2" w:space="0" w:color="F24F4F" w:themeColor="accent1"/>
                          </w:tcBorders>
                        </w:tcPr>
                        <w:p w14:paraId="0A51CED7" w14:textId="088D03A0" w:rsidR="00407450" w:rsidRDefault="009D60B6">
                          <w:pPr>
                            <w:pStyle w:val="Footer"/>
                          </w:pPr>
                          <w:r>
                            <w:t xml:space="preserve">Statement of Work for </w:t>
                          </w:r>
                          <w:sdt>
                            <w:sdtPr>
                              <w:alias w:val="Client Name"/>
                              <w:tag w:val=""/>
                              <w:id w:val="-1471122458"/>
                              <w:placeholder>
                                <w:docPart w:val="54E322E740983840A38A8B71E2E0E2B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<w:text/>
                            </w:sdtPr>
                            <w:sdtEndPr/>
                            <w:sdtContent>
                              <w:r w:rsidR="00526FF6">
                                <w:t xml:space="preserve">Tacoma </w:t>
                              </w:r>
                            </w:sdtContent>
                          </w:sdt>
                          <w:r>
                            <w:t xml:space="preserve"> </w:t>
                          </w:r>
                          <w:r>
                            <w:sym w:font="Wingdings" w:char="F0A0"/>
                          </w:r>
                          <w:r>
                            <w:t xml:space="preserve"> </w:t>
                          </w:r>
                          <w:sdt>
                            <w:sdtPr>
                              <w:alias w:val="SOW Date"/>
                              <w:tag w:val=""/>
                              <w:id w:val="-1882771180"/>
                              <w:placeholder>
                                <w:docPart w:val="6C991FC93559D24A8FF1592129C8C934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4-0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526FF6">
                                <w:t>April 1, 2019</w:t>
                              </w:r>
                            </w:sdtContent>
                          </w:sdt>
                        </w:p>
                      </w:tc>
                      <w:tc>
                        <w:tcPr>
                          <w:tcW w:w="645" w:type="pct"/>
                          <w:tcBorders>
                            <w:top w:val="single" w:sz="2" w:space="0" w:color="F24F4F" w:themeColor="accent1"/>
                          </w:tcBorders>
                        </w:tcPr>
                        <w:p w14:paraId="7F78CAB8" w14:textId="77777777" w:rsidR="00407450" w:rsidRDefault="009D60B6">
                          <w:pPr>
                            <w:pStyle w:val="Footer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A4232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77490285" w14:textId="77777777" w:rsidR="00407450" w:rsidRDefault="00407450">
                    <w:pPr>
                      <w:pStyle w:val="Foote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382C8" w14:textId="77777777" w:rsidR="00991623" w:rsidRDefault="00991623">
      <w:pPr>
        <w:spacing w:after="0" w:line="240" w:lineRule="auto"/>
      </w:pPr>
      <w:r>
        <w:separator/>
      </w:r>
    </w:p>
  </w:footnote>
  <w:footnote w:type="continuationSeparator" w:id="0">
    <w:p w14:paraId="4CB11090" w14:textId="77777777" w:rsidR="00991623" w:rsidRDefault="009916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5708D0"/>
    <w:multiLevelType w:val="hybridMultilevel"/>
    <w:tmpl w:val="78863F72"/>
    <w:lvl w:ilvl="0" w:tplc="1828123A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634"/>
    <w:rsid w:val="00003384"/>
    <w:rsid w:val="00012FCF"/>
    <w:rsid w:val="00043F30"/>
    <w:rsid w:val="000602A7"/>
    <w:rsid w:val="00093B53"/>
    <w:rsid w:val="000C637B"/>
    <w:rsid w:val="000E1F70"/>
    <w:rsid w:val="00132544"/>
    <w:rsid w:val="00200025"/>
    <w:rsid w:val="00222382"/>
    <w:rsid w:val="00256F30"/>
    <w:rsid w:val="002A0634"/>
    <w:rsid w:val="002C24BD"/>
    <w:rsid w:val="002C355B"/>
    <w:rsid w:val="002F3410"/>
    <w:rsid w:val="002F77FF"/>
    <w:rsid w:val="00353477"/>
    <w:rsid w:val="003E5E14"/>
    <w:rsid w:val="003E6A06"/>
    <w:rsid w:val="00407450"/>
    <w:rsid w:val="00435A4E"/>
    <w:rsid w:val="004573A6"/>
    <w:rsid w:val="00526FF6"/>
    <w:rsid w:val="00546CAC"/>
    <w:rsid w:val="00567B11"/>
    <w:rsid w:val="00572CEF"/>
    <w:rsid w:val="0059770B"/>
    <w:rsid w:val="00597A0F"/>
    <w:rsid w:val="005A008A"/>
    <w:rsid w:val="005C75DE"/>
    <w:rsid w:val="005E0CA1"/>
    <w:rsid w:val="005E5BF4"/>
    <w:rsid w:val="005E6887"/>
    <w:rsid w:val="005F2693"/>
    <w:rsid w:val="00601424"/>
    <w:rsid w:val="00670BBE"/>
    <w:rsid w:val="006856CE"/>
    <w:rsid w:val="006A3093"/>
    <w:rsid w:val="006D1933"/>
    <w:rsid w:val="006D695E"/>
    <w:rsid w:val="006E4156"/>
    <w:rsid w:val="00721C20"/>
    <w:rsid w:val="0072427E"/>
    <w:rsid w:val="00731430"/>
    <w:rsid w:val="007367D5"/>
    <w:rsid w:val="007455BA"/>
    <w:rsid w:val="00783E50"/>
    <w:rsid w:val="007B2B3C"/>
    <w:rsid w:val="007D2B5D"/>
    <w:rsid w:val="0080047C"/>
    <w:rsid w:val="00863E83"/>
    <w:rsid w:val="008A1321"/>
    <w:rsid w:val="008C1E02"/>
    <w:rsid w:val="008E4212"/>
    <w:rsid w:val="008F7999"/>
    <w:rsid w:val="00912C9D"/>
    <w:rsid w:val="00920254"/>
    <w:rsid w:val="00943499"/>
    <w:rsid w:val="00944102"/>
    <w:rsid w:val="00986679"/>
    <w:rsid w:val="00991623"/>
    <w:rsid w:val="009B19E3"/>
    <w:rsid w:val="009C47EE"/>
    <w:rsid w:val="009D5CEE"/>
    <w:rsid w:val="009D60B6"/>
    <w:rsid w:val="00A86655"/>
    <w:rsid w:val="00A961F8"/>
    <w:rsid w:val="00AA4232"/>
    <w:rsid w:val="00AA78F2"/>
    <w:rsid w:val="00AB04AA"/>
    <w:rsid w:val="00AD031C"/>
    <w:rsid w:val="00AE3D2D"/>
    <w:rsid w:val="00B262F7"/>
    <w:rsid w:val="00B360F2"/>
    <w:rsid w:val="00B82A57"/>
    <w:rsid w:val="00C31002"/>
    <w:rsid w:val="00C320FA"/>
    <w:rsid w:val="00CA32FE"/>
    <w:rsid w:val="00D17910"/>
    <w:rsid w:val="00D2274F"/>
    <w:rsid w:val="00D80B22"/>
    <w:rsid w:val="00D83D98"/>
    <w:rsid w:val="00DC2C5D"/>
    <w:rsid w:val="00DC7F9A"/>
    <w:rsid w:val="00DD59CD"/>
    <w:rsid w:val="00E1676A"/>
    <w:rsid w:val="00E81F7E"/>
    <w:rsid w:val="00EB6565"/>
    <w:rsid w:val="00EC5F64"/>
    <w:rsid w:val="00EF2BFB"/>
    <w:rsid w:val="00EF603D"/>
    <w:rsid w:val="00F271D1"/>
    <w:rsid w:val="00FC1B6E"/>
    <w:rsid w:val="00FE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2612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5F2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2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8F0C0A706B8A4E94733473A2477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7CE1C-16C8-5F44-A92A-C4FAA635D9E2}"/>
      </w:docPartPr>
      <w:docPartBody>
        <w:p w:rsidR="00715192" w:rsidRDefault="00282ACE">
          <w:pPr>
            <w:pStyle w:val="B38F0C0A706B8A4E94733473A2477A36"/>
          </w:pPr>
          <w:r>
            <w:t>[Company Name]</w:t>
          </w:r>
        </w:p>
      </w:docPartBody>
    </w:docPart>
    <w:docPart>
      <w:docPartPr>
        <w:name w:val="41C635FC9187C646A389B291633ED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C7CD4-34A4-FE47-B23C-9384F25CC272}"/>
      </w:docPartPr>
      <w:docPartBody>
        <w:p w:rsidR="00715192" w:rsidRDefault="00282ACE">
          <w:pPr>
            <w:pStyle w:val="41C635FC9187C646A389B291633ED61A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841C65E97036974F9CA4133D851A6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43EFE-5449-3244-9440-050D01E4DDDF}"/>
      </w:docPartPr>
      <w:docPartBody>
        <w:p w:rsidR="00715192" w:rsidRDefault="00282ACE">
          <w:pPr>
            <w:pStyle w:val="841C65E97036974F9CA4133D851A6991"/>
          </w:pPr>
          <w:r>
            <w:rPr>
              <w:rStyle w:val="PlaceholderText"/>
            </w:rPr>
            <w:t>[Client Name]</w:t>
          </w:r>
        </w:p>
      </w:docPartBody>
    </w:docPart>
    <w:docPart>
      <w:docPartPr>
        <w:name w:val="6C991FC93559D24A8FF1592129C8C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4F1E5-7968-4F43-A067-1B5D0DA4E896}"/>
      </w:docPartPr>
      <w:docPartBody>
        <w:p w:rsidR="00715192" w:rsidRDefault="00282ACE">
          <w:pPr>
            <w:pStyle w:val="6C991FC93559D24A8FF1592129C8C934"/>
          </w:pPr>
          <w:r>
            <w:t>[Date]</w:t>
          </w:r>
        </w:p>
      </w:docPartBody>
    </w:docPart>
    <w:docPart>
      <w:docPartPr>
        <w:name w:val="54E322E740983840A38A8B71E2E0E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74538-90D9-D049-A2C7-AB87E72F5F71}"/>
      </w:docPartPr>
      <w:docPartBody>
        <w:p w:rsidR="00715192" w:rsidRDefault="00282ACE">
          <w:pPr>
            <w:pStyle w:val="54E322E740983840A38A8B71E2E0E2B2"/>
          </w:pPr>
          <w:r>
            <w:t>[Client Name]</w:t>
          </w:r>
        </w:p>
      </w:docPartBody>
    </w:docPart>
    <w:docPart>
      <w:docPartPr>
        <w:name w:val="9F808FD0E681AD4097F9F86F5BFEF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11E97-22D3-A74A-A6A7-599752593A73}"/>
      </w:docPartPr>
      <w:docPartBody>
        <w:p w:rsidR="00715192" w:rsidRDefault="00282ACE">
          <w:pPr>
            <w:pStyle w:val="9F808FD0E681AD4097F9F86F5BFEFFAC"/>
          </w:pPr>
          <w:r>
            <w:t>[Client Address]</w:t>
          </w:r>
          <w:r>
            <w:br/>
            <w:t>[City, ST  ZIP Code]</w:t>
          </w:r>
        </w:p>
      </w:docPartBody>
    </w:docPart>
    <w:docPart>
      <w:docPartPr>
        <w:name w:val="125864BD94E8434D8A4846C866A99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0B42F-9A26-B143-92AC-0C4D0A67DB5C}"/>
      </w:docPartPr>
      <w:docPartBody>
        <w:p w:rsidR="00715192" w:rsidRDefault="00A50F1D" w:rsidP="00A50F1D">
          <w:pPr>
            <w:pStyle w:val="125864BD94E8434D8A4846C866A99223"/>
          </w:pPr>
          <w:r>
            <w:rPr>
              <w:rStyle w:val="PlaceholderText"/>
            </w:rP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F1D"/>
    <w:rsid w:val="00035680"/>
    <w:rsid w:val="00282ACE"/>
    <w:rsid w:val="00283EB9"/>
    <w:rsid w:val="00423D56"/>
    <w:rsid w:val="00471553"/>
    <w:rsid w:val="00493987"/>
    <w:rsid w:val="00615879"/>
    <w:rsid w:val="006D1FEF"/>
    <w:rsid w:val="00715192"/>
    <w:rsid w:val="009C5BE0"/>
    <w:rsid w:val="009F2BED"/>
    <w:rsid w:val="00A312AB"/>
    <w:rsid w:val="00A36D05"/>
    <w:rsid w:val="00A50F1D"/>
    <w:rsid w:val="00BA2C68"/>
    <w:rsid w:val="00D05D53"/>
    <w:rsid w:val="00EA16D4"/>
    <w:rsid w:val="00F2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8F0C0A706B8A4E94733473A2477A36">
    <w:name w:val="B38F0C0A706B8A4E94733473A2477A36"/>
  </w:style>
  <w:style w:type="paragraph" w:customStyle="1" w:styleId="41C635FC9187C646A389B291633ED61A">
    <w:name w:val="41C635FC9187C646A389B291633ED61A"/>
  </w:style>
  <w:style w:type="character" w:styleId="PlaceholderText">
    <w:name w:val="Placeholder Text"/>
    <w:basedOn w:val="DefaultParagraphFont"/>
    <w:uiPriority w:val="99"/>
    <w:semiHidden/>
    <w:rsid w:val="009C5BE0"/>
    <w:rPr>
      <w:color w:val="4472C4" w:themeColor="accent1"/>
    </w:rPr>
  </w:style>
  <w:style w:type="paragraph" w:customStyle="1" w:styleId="AD6E3AFBF5006F48ACD36033C11DEA5A">
    <w:name w:val="AD6E3AFBF5006F48ACD36033C11DEA5A"/>
  </w:style>
  <w:style w:type="paragraph" w:customStyle="1" w:styleId="841C65E97036974F9CA4133D851A6991">
    <w:name w:val="841C65E97036974F9CA4133D851A6991"/>
  </w:style>
  <w:style w:type="paragraph" w:customStyle="1" w:styleId="6C991FC93559D24A8FF1592129C8C934">
    <w:name w:val="6C991FC93559D24A8FF1592129C8C934"/>
  </w:style>
  <w:style w:type="paragraph" w:customStyle="1" w:styleId="54E322E740983840A38A8B71E2E0E2B2">
    <w:name w:val="54E322E740983840A38A8B71E2E0E2B2"/>
  </w:style>
  <w:style w:type="paragraph" w:customStyle="1" w:styleId="9F808FD0E681AD4097F9F86F5BFEFFAC">
    <w:name w:val="9F808FD0E681AD4097F9F86F5BFEFFAC"/>
  </w:style>
  <w:style w:type="paragraph" w:customStyle="1" w:styleId="C230FCAF0C7CEE40BAF84AFBF37B4243">
    <w:name w:val="C230FCAF0C7CEE40BAF84AFBF37B4243"/>
  </w:style>
  <w:style w:type="paragraph" w:customStyle="1" w:styleId="15037AA0879AC442AC375C14AA4F143A">
    <w:name w:val="15037AA0879AC442AC375C14AA4F143A"/>
  </w:style>
  <w:style w:type="paragraph" w:customStyle="1" w:styleId="403943CCF20735479DD7BCD44D7009F1">
    <w:name w:val="403943CCF20735479DD7BCD44D7009F1"/>
  </w:style>
  <w:style w:type="paragraph" w:customStyle="1" w:styleId="F4E1AAC3C88B48428D80A857E09C239D">
    <w:name w:val="F4E1AAC3C88B48428D80A857E09C239D"/>
  </w:style>
  <w:style w:type="paragraph" w:customStyle="1" w:styleId="25AD8ED53EB61E4CB56F3B5EE372CBF9">
    <w:name w:val="25AD8ED53EB61E4CB56F3B5EE372CBF9"/>
  </w:style>
  <w:style w:type="paragraph" w:customStyle="1" w:styleId="BFF798E17DD29841A2F499F5C916FED9">
    <w:name w:val="BFF798E17DD29841A2F499F5C916FED9"/>
  </w:style>
  <w:style w:type="paragraph" w:customStyle="1" w:styleId="39AB8B92E74E554382548B8D98654323">
    <w:name w:val="39AB8B92E74E554382548B8D98654323"/>
  </w:style>
  <w:style w:type="paragraph" w:customStyle="1" w:styleId="1502A83F0B3A40489B2ACE9C4BF0398C">
    <w:name w:val="1502A83F0B3A40489B2ACE9C4BF0398C"/>
  </w:style>
  <w:style w:type="paragraph" w:customStyle="1" w:styleId="125864BD94E8434D8A4846C866A99223">
    <w:name w:val="125864BD94E8434D8A4846C866A99223"/>
    <w:rsid w:val="00A50F1D"/>
  </w:style>
  <w:style w:type="paragraph" w:customStyle="1" w:styleId="A27B9966D37EEC43BD64DF9E1752EA54">
    <w:name w:val="A27B9966D37EEC43BD64DF9E1752EA54"/>
    <w:rsid w:val="00283E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2019-04-01T00:00:00</PublishDate>
  <Abstract/>
  <CompanyAddress>Telri
Heer Bokelweg 255, 3032 AD Rotterdam</CompanyAddress>
  <CompanyPhone/>
  <CompanyFax>Heer Bokelweg 255, 3032 AD Rotterdam</CompanyFax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868578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2012-11-27T21:43:00+00:00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1660245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TP103923593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5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FBFBBA-CC54-4E82-AD65-F5E4D1678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85321A6-8918-4824-9C0B-4D3ECBE4EFC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FFD92644-B8A6-40DF-BED9-27AA2122D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Aquarium specialist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van der Steen</dc:creator>
  <cp:keywords/>
  <dc:description/>
  <cp:lastModifiedBy>Tao Olocan</cp:lastModifiedBy>
  <cp:revision>9</cp:revision>
  <cp:lastPrinted>2018-06-06T14:09:00Z</cp:lastPrinted>
  <dcterms:created xsi:type="dcterms:W3CDTF">2018-09-10T13:39:00Z</dcterms:created>
  <dcterms:modified xsi:type="dcterms:W3CDTF">2019-04-01T11:41:00Z</dcterms:modified>
  <cp:contentStatus>Tacoma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